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84F" w:rsidRPr="0003084F" w:rsidRDefault="0003084F" w:rsidP="00327602">
      <w:pPr>
        <w:pStyle w:val="Ttulo"/>
        <w:pBdr>
          <w:bottom w:val="none" w:sz="0" w:space="0" w:color="auto"/>
        </w:pBdr>
        <w:rPr>
          <w:sz w:val="48"/>
          <w:szCs w:val="48"/>
        </w:rPr>
      </w:pPr>
      <w:r w:rsidRPr="0003084F">
        <w:rPr>
          <w:sz w:val="48"/>
          <w:szCs w:val="48"/>
        </w:rPr>
        <w:t>Marco Antonio</w:t>
      </w:r>
      <w:r w:rsidR="00DF4758">
        <w:rPr>
          <w:sz w:val="48"/>
          <w:szCs w:val="48"/>
        </w:rPr>
        <w:t xml:space="preserve"> de</w:t>
      </w:r>
      <w:r w:rsidRPr="0003084F">
        <w:rPr>
          <w:sz w:val="48"/>
          <w:szCs w:val="48"/>
        </w:rPr>
        <w:t xml:space="preserve"> O</w:t>
      </w:r>
      <w:r w:rsidR="007035C2">
        <w:rPr>
          <w:sz w:val="48"/>
          <w:szCs w:val="48"/>
        </w:rPr>
        <w:t>liveira</w:t>
      </w:r>
      <w:r w:rsidRPr="0003084F">
        <w:rPr>
          <w:sz w:val="48"/>
          <w:szCs w:val="48"/>
        </w:rPr>
        <w:t xml:space="preserve"> Junior</w:t>
      </w:r>
    </w:p>
    <w:p w:rsidR="00681322" w:rsidRPr="0003084F" w:rsidRDefault="00DB22FF" w:rsidP="00327602">
      <w:pPr>
        <w:pStyle w:val="Ttulo"/>
        <w:pBdr>
          <w:bottom w:val="single" w:sz="8" w:space="4" w:color="auto"/>
        </w:pBdr>
        <w:rPr>
          <w:sz w:val="24"/>
          <w:szCs w:val="24"/>
        </w:rPr>
        <w:sectPr w:rsidR="00681322" w:rsidRPr="0003084F" w:rsidSect="00B44252">
          <w:pgSz w:w="11907" w:h="16839" w:code="9"/>
          <w:pgMar w:top="1440" w:right="1440" w:bottom="1440" w:left="1440" w:header="720" w:footer="720" w:gutter="0"/>
          <w:cols w:sep="1" w:space="720"/>
          <w:docGrid w:linePitch="360"/>
        </w:sectPr>
      </w:pPr>
      <w:r>
        <w:rPr>
          <w:sz w:val="24"/>
          <w:szCs w:val="24"/>
        </w:rPr>
        <w:t>marco_oliveira94@live.com</w:t>
      </w:r>
    </w:p>
    <w:p w:rsidR="00AD4249" w:rsidRDefault="00002899" w:rsidP="00A80EE9">
      <w:pPr>
        <w:pStyle w:val="SemEspaamento"/>
        <w:spacing w:line="276" w:lineRule="auto"/>
      </w:pPr>
      <w:r>
        <w:lastRenderedPageBreak/>
        <w:t>Idade: 2</w:t>
      </w:r>
      <w:r w:rsidR="00090005">
        <w:t>1</w:t>
      </w:r>
      <w:bookmarkStart w:id="0" w:name="_GoBack"/>
      <w:bookmarkEnd w:id="0"/>
      <w:r w:rsidR="00AD4249">
        <w:t xml:space="preserve"> </w:t>
      </w:r>
      <w:r w:rsidR="00AD4249">
        <w:tab/>
      </w:r>
      <w:r w:rsidR="00AD4249">
        <w:tab/>
      </w:r>
      <w:r w:rsidR="00AD4249">
        <w:tab/>
        <w:t>Estado Civil: Solteiro</w:t>
      </w:r>
    </w:p>
    <w:p w:rsidR="0003084F" w:rsidRDefault="0003084F" w:rsidP="00A80EE9">
      <w:pPr>
        <w:pStyle w:val="SemEspaamento"/>
        <w:spacing w:line="276" w:lineRule="auto"/>
      </w:pPr>
      <w:r w:rsidRPr="0003084F">
        <w:t>Rua Fortunato Resta</w:t>
      </w:r>
      <w:r>
        <w:t xml:space="preserve"> </w:t>
      </w:r>
      <w:r>
        <w:tab/>
        <w:t>Nº</w:t>
      </w:r>
      <w:r w:rsidRPr="0003084F">
        <w:t xml:space="preserve"> 6-40</w:t>
      </w:r>
      <w:r>
        <w:tab/>
        <w:t xml:space="preserve">Vila </w:t>
      </w:r>
      <w:proofErr w:type="spellStart"/>
      <w:r>
        <w:t>Giunta</w:t>
      </w:r>
      <w:proofErr w:type="spellEnd"/>
      <w:r>
        <w:tab/>
      </w:r>
      <w:r>
        <w:tab/>
        <w:t>CEP: 17052-330</w:t>
      </w:r>
    </w:p>
    <w:p w:rsidR="0003084F" w:rsidRPr="0003084F" w:rsidRDefault="0003084F" w:rsidP="00A80EE9">
      <w:pPr>
        <w:pStyle w:val="SemEspaamento"/>
        <w:spacing w:line="276" w:lineRule="auto"/>
      </w:pPr>
      <w:r>
        <w:t>Bauru - SP</w:t>
      </w:r>
    </w:p>
    <w:p w:rsidR="009643FE" w:rsidRPr="00652D21" w:rsidRDefault="0003084F" w:rsidP="00A80EE9">
      <w:pPr>
        <w:pStyle w:val="SemEspaamento"/>
        <w:spacing w:line="276" w:lineRule="auto"/>
      </w:pPr>
      <w:r w:rsidRPr="00652D21">
        <w:t>Tel.: (14) 3243 0816</w:t>
      </w:r>
    </w:p>
    <w:p w:rsidR="0003084F" w:rsidRPr="00652D21" w:rsidRDefault="0003084F" w:rsidP="00A80EE9">
      <w:pPr>
        <w:pStyle w:val="SemEspaamento"/>
        <w:spacing w:line="276" w:lineRule="auto"/>
      </w:pPr>
      <w:r w:rsidRPr="00652D21">
        <w:t xml:space="preserve">Cel.: (14) </w:t>
      </w:r>
      <w:r w:rsidR="00DF4758">
        <w:t>98104-7450</w:t>
      </w:r>
    </w:p>
    <w:p w:rsidR="009643FE" w:rsidRPr="00652D21" w:rsidRDefault="009643FE" w:rsidP="00327602">
      <w:pPr>
        <w:pStyle w:val="Ttulo"/>
        <w:pBdr>
          <w:bottom w:val="single" w:sz="8" w:space="4" w:color="auto"/>
        </w:pBdr>
        <w:rPr>
          <w:sz w:val="10"/>
          <w:szCs w:val="10"/>
        </w:rPr>
      </w:pPr>
    </w:p>
    <w:p w:rsidR="00D644C6" w:rsidRPr="00F35552" w:rsidRDefault="00D644C6" w:rsidP="00D644C6">
      <w:pPr>
        <w:pStyle w:val="Ttulo1"/>
        <w:rPr>
          <w:color w:val="0D0D0D" w:themeColor="text1" w:themeTint="F2"/>
          <w:sz w:val="26"/>
          <w:szCs w:val="26"/>
        </w:rPr>
      </w:pPr>
      <w:r w:rsidRPr="00F35552">
        <w:rPr>
          <w:color w:val="0D0D0D" w:themeColor="text1" w:themeTint="F2"/>
          <w:sz w:val="26"/>
          <w:szCs w:val="26"/>
        </w:rPr>
        <w:t>Objetivo</w:t>
      </w:r>
    </w:p>
    <w:p w:rsidR="00D644C6" w:rsidRDefault="005A0C61" w:rsidP="00D644C6">
      <w:pPr>
        <w:pStyle w:val="SemEspaamento"/>
      </w:pPr>
      <w:r>
        <w:t>Atuar na área de Tecnologia da Informação.</w:t>
      </w:r>
    </w:p>
    <w:p w:rsidR="00B3231E" w:rsidRPr="00F35552" w:rsidRDefault="00F02601" w:rsidP="00B3231E">
      <w:pPr>
        <w:pStyle w:val="Ttulo1"/>
        <w:rPr>
          <w:color w:val="0D0D0D" w:themeColor="text1" w:themeTint="F2"/>
          <w:sz w:val="26"/>
          <w:szCs w:val="26"/>
        </w:rPr>
      </w:pPr>
      <w:r w:rsidRPr="00F35552">
        <w:rPr>
          <w:color w:val="0D0D0D" w:themeColor="text1" w:themeTint="F2"/>
          <w:sz w:val="26"/>
          <w:szCs w:val="26"/>
        </w:rPr>
        <w:t>Formação</w:t>
      </w:r>
    </w:p>
    <w:p w:rsidR="00DF4758" w:rsidRDefault="00DF4758" w:rsidP="00BA2108">
      <w:pPr>
        <w:pStyle w:val="SemEspaamento"/>
        <w:rPr>
          <w:rStyle w:val="Forte"/>
        </w:rPr>
      </w:pPr>
      <w:r>
        <w:rPr>
          <w:rStyle w:val="Forte"/>
        </w:rPr>
        <w:t>Faculdades Integradas de Bauru (FIB)</w:t>
      </w:r>
    </w:p>
    <w:p w:rsidR="00DF4758" w:rsidRPr="00DF4758" w:rsidRDefault="00DF4758" w:rsidP="00BA2108">
      <w:pPr>
        <w:pStyle w:val="SemEspaamento"/>
        <w:rPr>
          <w:rStyle w:val="Forte"/>
          <w:b w:val="0"/>
        </w:rPr>
      </w:pPr>
      <w:r>
        <w:rPr>
          <w:rStyle w:val="Forte"/>
          <w:b w:val="0"/>
        </w:rPr>
        <w:t xml:space="preserve">Bacharelado em Ciências da Computação (cursando – </w:t>
      </w:r>
      <w:r w:rsidR="00515E13">
        <w:rPr>
          <w:rStyle w:val="Forte"/>
          <w:b w:val="0"/>
        </w:rPr>
        <w:t>2</w:t>
      </w:r>
      <w:r>
        <w:rPr>
          <w:rStyle w:val="Forte"/>
          <w:b w:val="0"/>
        </w:rPr>
        <w:t>º ano/</w:t>
      </w:r>
      <w:r w:rsidR="006677E3">
        <w:rPr>
          <w:rStyle w:val="Forte"/>
          <w:b w:val="0"/>
        </w:rPr>
        <w:t>2</w:t>
      </w:r>
      <w:r>
        <w:rPr>
          <w:rStyle w:val="Forte"/>
          <w:b w:val="0"/>
        </w:rPr>
        <w:t>º semestre)</w:t>
      </w:r>
      <w:r w:rsidR="00D644C6">
        <w:rPr>
          <w:rStyle w:val="Forte"/>
          <w:b w:val="0"/>
        </w:rPr>
        <w:t>.</w:t>
      </w:r>
    </w:p>
    <w:p w:rsidR="00BA2108" w:rsidRDefault="0003084F" w:rsidP="00BA2108">
      <w:pPr>
        <w:pStyle w:val="SemEspaamento"/>
      </w:pPr>
      <w:r w:rsidRPr="0003084F">
        <w:rPr>
          <w:rStyle w:val="Forte"/>
        </w:rPr>
        <w:t>E.E. Stela Machado</w:t>
      </w:r>
      <w:r w:rsidR="004419A7">
        <w:rPr>
          <w:rStyle w:val="Forte"/>
        </w:rPr>
        <w:t xml:space="preserve"> </w:t>
      </w:r>
      <w:r w:rsidR="00BA2108" w:rsidRPr="0003084F">
        <w:rPr>
          <w:rStyle w:val="Forte"/>
        </w:rPr>
        <w:br/>
      </w:r>
      <w:r>
        <w:t>Ensino fundamental</w:t>
      </w:r>
      <w:r w:rsidR="004419A7">
        <w:t xml:space="preserve"> </w:t>
      </w:r>
      <w:r>
        <w:t>e médio completo.</w:t>
      </w:r>
    </w:p>
    <w:p w:rsidR="005B2171" w:rsidRDefault="005B2171" w:rsidP="00BA2108">
      <w:pPr>
        <w:pStyle w:val="SemEspaamento"/>
        <w:rPr>
          <w:b/>
        </w:rPr>
      </w:pPr>
      <w:r>
        <w:rPr>
          <w:b/>
        </w:rPr>
        <w:t>S.O.S. Computadores</w:t>
      </w:r>
    </w:p>
    <w:p w:rsidR="00DB22FF" w:rsidRDefault="00216663" w:rsidP="00BA2108">
      <w:pPr>
        <w:pStyle w:val="SemEspaamento"/>
      </w:pPr>
      <w:r>
        <w:t xml:space="preserve">Curso básico de Windows (XP), </w:t>
      </w:r>
      <w:r w:rsidR="005B2171">
        <w:t>Office</w:t>
      </w:r>
      <w:r w:rsidR="00F02601">
        <w:t xml:space="preserve"> e </w:t>
      </w:r>
      <w:r w:rsidR="00DB22FF">
        <w:t>digitação.</w:t>
      </w:r>
    </w:p>
    <w:p w:rsidR="00D644C6" w:rsidRPr="00D644C6" w:rsidRDefault="00D644C6" w:rsidP="00D644C6">
      <w:pPr>
        <w:pStyle w:val="Ttulo1"/>
        <w:rPr>
          <w:b w:val="0"/>
        </w:rPr>
      </w:pPr>
      <w:r w:rsidRPr="00D644C6">
        <w:rPr>
          <w:color w:val="0D0D0D" w:themeColor="text1" w:themeTint="F2"/>
          <w:sz w:val="26"/>
          <w:szCs w:val="26"/>
        </w:rPr>
        <w:t>Idiomas</w:t>
      </w:r>
    </w:p>
    <w:p w:rsidR="00D644C6" w:rsidRDefault="00D644C6" w:rsidP="00BA2108">
      <w:pPr>
        <w:pStyle w:val="SemEspaamento"/>
      </w:pPr>
      <w:r>
        <w:t xml:space="preserve">Inglês </w:t>
      </w:r>
      <w:r w:rsidR="00652374">
        <w:t>avançado.</w:t>
      </w:r>
    </w:p>
    <w:p w:rsidR="00BA2108" w:rsidRDefault="0003084F" w:rsidP="00BA2108">
      <w:pPr>
        <w:pStyle w:val="Ttulo1"/>
        <w:rPr>
          <w:color w:val="0D0D0D" w:themeColor="text1" w:themeTint="F2"/>
          <w:sz w:val="26"/>
          <w:szCs w:val="26"/>
        </w:rPr>
      </w:pPr>
      <w:r w:rsidRPr="00F35552">
        <w:rPr>
          <w:color w:val="0D0D0D" w:themeColor="text1" w:themeTint="F2"/>
          <w:sz w:val="26"/>
          <w:szCs w:val="26"/>
        </w:rPr>
        <w:t>Experiências</w:t>
      </w:r>
    </w:p>
    <w:p w:rsidR="006677E3" w:rsidRPr="006677E3" w:rsidRDefault="006677E3" w:rsidP="006677E3">
      <w:pPr>
        <w:pStyle w:val="SemEspaamento"/>
        <w:rPr>
          <w:rStyle w:val="Forte"/>
        </w:rPr>
      </w:pPr>
      <w:r w:rsidRPr="006677E3">
        <w:rPr>
          <w:rStyle w:val="Forte"/>
        </w:rPr>
        <w:t>Estágio</w:t>
      </w:r>
      <w:r w:rsidR="008E3615">
        <w:rPr>
          <w:rStyle w:val="Forte"/>
        </w:rPr>
        <w:t xml:space="preserve"> – Suporte de Tecnologias da Informação e Programação Web.</w:t>
      </w:r>
    </w:p>
    <w:p w:rsidR="006677E3" w:rsidRDefault="006677E3" w:rsidP="006677E3">
      <w:pPr>
        <w:pStyle w:val="SemEspaamento"/>
        <w:rPr>
          <w:rStyle w:val="Forte"/>
        </w:rPr>
      </w:pPr>
      <w:r w:rsidRPr="006677E3">
        <w:rPr>
          <w:rStyle w:val="Forte"/>
        </w:rPr>
        <w:t>UNIMAGEM</w:t>
      </w:r>
      <w:r w:rsidRPr="006677E3">
        <w:rPr>
          <w:rStyle w:val="Forte"/>
        </w:rPr>
        <w:tab/>
      </w:r>
      <w:r w:rsidRPr="006677E3">
        <w:rPr>
          <w:rStyle w:val="Forte"/>
        </w:rPr>
        <w:tab/>
        <w:t>04/15 – 11/15</w:t>
      </w:r>
    </w:p>
    <w:p w:rsidR="006677E3" w:rsidRPr="006677E3" w:rsidRDefault="006677E3" w:rsidP="006677E3">
      <w:pPr>
        <w:pStyle w:val="SemEspaamento"/>
        <w:numPr>
          <w:ilvl w:val="0"/>
          <w:numId w:val="6"/>
        </w:numPr>
        <w:rPr>
          <w:rStyle w:val="Forte"/>
        </w:rPr>
      </w:pPr>
      <w:r>
        <w:rPr>
          <w:rStyle w:val="Forte"/>
          <w:b w:val="0"/>
        </w:rPr>
        <w:t>Atendimento a suporte TI como, recuperações de senhas, dúvidas sobre funcionamento de sites ou sistemas.</w:t>
      </w:r>
    </w:p>
    <w:p w:rsidR="006677E3" w:rsidRPr="006677E3" w:rsidRDefault="006677E3" w:rsidP="006677E3">
      <w:pPr>
        <w:pStyle w:val="SemEspaamento"/>
        <w:numPr>
          <w:ilvl w:val="0"/>
          <w:numId w:val="6"/>
        </w:numPr>
        <w:rPr>
          <w:rStyle w:val="Forte"/>
        </w:rPr>
      </w:pPr>
      <w:r>
        <w:rPr>
          <w:rStyle w:val="Forte"/>
          <w:b w:val="0"/>
        </w:rPr>
        <w:t xml:space="preserve">Alterações e manutenções a sites, utilizando HTML, CSS, PHP, </w:t>
      </w:r>
      <w:proofErr w:type="spellStart"/>
      <w:proofErr w:type="gramStart"/>
      <w:r>
        <w:rPr>
          <w:rStyle w:val="Forte"/>
          <w:b w:val="0"/>
        </w:rPr>
        <w:t>JavaScript</w:t>
      </w:r>
      <w:proofErr w:type="spellEnd"/>
      <w:proofErr w:type="gramEnd"/>
      <w:r>
        <w:rPr>
          <w:rStyle w:val="Forte"/>
          <w:b w:val="0"/>
        </w:rPr>
        <w:t xml:space="preserve">, framework </w:t>
      </w:r>
      <w:proofErr w:type="spellStart"/>
      <w:r>
        <w:rPr>
          <w:rStyle w:val="Forte"/>
          <w:b w:val="0"/>
        </w:rPr>
        <w:t>Bootstrap</w:t>
      </w:r>
      <w:proofErr w:type="spellEnd"/>
      <w:r>
        <w:rPr>
          <w:rStyle w:val="Forte"/>
          <w:b w:val="0"/>
        </w:rPr>
        <w:t xml:space="preserve"> e plataforma </w:t>
      </w:r>
      <w:proofErr w:type="spellStart"/>
      <w:r>
        <w:rPr>
          <w:rStyle w:val="Forte"/>
          <w:b w:val="0"/>
        </w:rPr>
        <w:t>WordPress</w:t>
      </w:r>
      <w:proofErr w:type="spellEnd"/>
      <w:r>
        <w:rPr>
          <w:rStyle w:val="Forte"/>
          <w:b w:val="0"/>
        </w:rPr>
        <w:t>.</w:t>
      </w:r>
    </w:p>
    <w:p w:rsidR="006677E3" w:rsidRPr="008E3615" w:rsidRDefault="006677E3" w:rsidP="006677E3">
      <w:pPr>
        <w:pStyle w:val="SemEspaamento"/>
        <w:numPr>
          <w:ilvl w:val="0"/>
          <w:numId w:val="6"/>
        </w:numPr>
        <w:rPr>
          <w:rStyle w:val="Forte"/>
        </w:rPr>
      </w:pPr>
      <w:r>
        <w:rPr>
          <w:rStyle w:val="Forte"/>
          <w:b w:val="0"/>
        </w:rPr>
        <w:t xml:space="preserve">Criação e manutenção de bancos de dados relacionais, </w:t>
      </w:r>
      <w:proofErr w:type="gramStart"/>
      <w:r>
        <w:rPr>
          <w:rStyle w:val="Forte"/>
          <w:b w:val="0"/>
        </w:rPr>
        <w:t>MySQL</w:t>
      </w:r>
      <w:proofErr w:type="gramEnd"/>
      <w:r>
        <w:rPr>
          <w:rStyle w:val="Forte"/>
          <w:b w:val="0"/>
        </w:rPr>
        <w:t xml:space="preserve"> e manutenção de bancos de dados </w:t>
      </w:r>
      <w:proofErr w:type="spellStart"/>
      <w:r>
        <w:rPr>
          <w:rStyle w:val="Forte"/>
          <w:b w:val="0"/>
        </w:rPr>
        <w:t>PostgreSQL</w:t>
      </w:r>
      <w:proofErr w:type="spellEnd"/>
      <w:r>
        <w:rPr>
          <w:rStyle w:val="Forte"/>
          <w:b w:val="0"/>
        </w:rPr>
        <w:t>.</w:t>
      </w:r>
    </w:p>
    <w:p w:rsidR="006677E3" w:rsidRPr="006677E3" w:rsidRDefault="006677E3" w:rsidP="008E3615">
      <w:pPr>
        <w:pStyle w:val="SemEspaamento"/>
        <w:rPr>
          <w:rStyle w:val="Forte"/>
        </w:rPr>
      </w:pPr>
    </w:p>
    <w:p w:rsidR="00327602" w:rsidRDefault="00F35552" w:rsidP="00327602">
      <w:pPr>
        <w:pStyle w:val="SemEspaamento"/>
        <w:rPr>
          <w:rStyle w:val="Forte"/>
        </w:rPr>
      </w:pPr>
      <w:r>
        <w:rPr>
          <w:rStyle w:val="Forte"/>
        </w:rPr>
        <w:t>Assistente administrativo</w:t>
      </w:r>
    </w:p>
    <w:p w:rsidR="00515E13" w:rsidRPr="00652D21" w:rsidRDefault="00515E13" w:rsidP="00515E13">
      <w:pPr>
        <w:pStyle w:val="SemEspaamento"/>
      </w:pPr>
      <w:r>
        <w:rPr>
          <w:rStyle w:val="Forte"/>
        </w:rPr>
        <w:t>White Martins</w:t>
      </w:r>
      <w:r>
        <w:rPr>
          <w:rStyle w:val="Forte"/>
        </w:rPr>
        <w:tab/>
      </w:r>
      <w:r>
        <w:rPr>
          <w:rStyle w:val="Forte"/>
        </w:rPr>
        <w:tab/>
        <w:t>04/13 – 08/14 (Funcionário)</w:t>
      </w:r>
    </w:p>
    <w:p w:rsidR="00F35552" w:rsidRDefault="00F35552" w:rsidP="00F35552">
      <w:pPr>
        <w:pStyle w:val="SemEspaamento"/>
        <w:rPr>
          <w:rStyle w:val="Forte"/>
        </w:rPr>
      </w:pPr>
      <w:r w:rsidRPr="00652D21">
        <w:rPr>
          <w:rStyle w:val="Forte"/>
        </w:rPr>
        <w:t xml:space="preserve">White Martins </w:t>
      </w:r>
      <w:r w:rsidRPr="00652D21">
        <w:rPr>
          <w:rStyle w:val="Forte"/>
        </w:rPr>
        <w:tab/>
        <w:t>0</w:t>
      </w:r>
      <w:r>
        <w:rPr>
          <w:rStyle w:val="Forte"/>
        </w:rPr>
        <w:t>5</w:t>
      </w:r>
      <w:r w:rsidRPr="00652D21">
        <w:rPr>
          <w:rStyle w:val="Forte"/>
        </w:rPr>
        <w:t>/1</w:t>
      </w:r>
      <w:r>
        <w:rPr>
          <w:rStyle w:val="Forte"/>
        </w:rPr>
        <w:t>2</w:t>
      </w:r>
      <w:r w:rsidRPr="00652D21">
        <w:rPr>
          <w:rStyle w:val="Forte"/>
        </w:rPr>
        <w:t xml:space="preserve"> – </w:t>
      </w:r>
      <w:r>
        <w:rPr>
          <w:rStyle w:val="Forte"/>
        </w:rPr>
        <w:t>10</w:t>
      </w:r>
      <w:r w:rsidRPr="00652D21">
        <w:rPr>
          <w:rStyle w:val="Forte"/>
        </w:rPr>
        <w:t>/12 (</w:t>
      </w:r>
      <w:r>
        <w:rPr>
          <w:rStyle w:val="Forte"/>
        </w:rPr>
        <w:t>Mão de obra temporária)</w:t>
      </w:r>
    </w:p>
    <w:p w:rsidR="00515E13" w:rsidRDefault="00515E13" w:rsidP="00515E13">
      <w:pPr>
        <w:pStyle w:val="SemEspaamento"/>
        <w:rPr>
          <w:rStyle w:val="Forte"/>
        </w:rPr>
      </w:pPr>
      <w:r w:rsidRPr="00652D21">
        <w:rPr>
          <w:rStyle w:val="Forte"/>
        </w:rPr>
        <w:t xml:space="preserve">White Martins </w:t>
      </w:r>
      <w:r w:rsidRPr="00652D21">
        <w:rPr>
          <w:rStyle w:val="Forte"/>
        </w:rPr>
        <w:tab/>
        <w:t>03/10 – 03/12</w:t>
      </w:r>
      <w:r>
        <w:rPr>
          <w:rStyle w:val="Forte"/>
        </w:rPr>
        <w:t xml:space="preserve"> </w:t>
      </w:r>
      <w:r w:rsidRPr="00652D21">
        <w:rPr>
          <w:rStyle w:val="Forte"/>
        </w:rPr>
        <w:t>(Menor Aprendiz)</w:t>
      </w:r>
    </w:p>
    <w:p w:rsidR="00327602" w:rsidRDefault="00327602" w:rsidP="00327602">
      <w:pPr>
        <w:pStyle w:val="SemEspaamento"/>
        <w:numPr>
          <w:ilvl w:val="0"/>
          <w:numId w:val="1"/>
        </w:numPr>
      </w:pPr>
      <w:r>
        <w:t>Rotinas administrativas – fiscal.</w:t>
      </w:r>
    </w:p>
    <w:p w:rsidR="00327602" w:rsidRDefault="00327602" w:rsidP="00327602">
      <w:pPr>
        <w:pStyle w:val="SemEspaamento"/>
        <w:numPr>
          <w:ilvl w:val="0"/>
          <w:numId w:val="1"/>
        </w:numPr>
      </w:pPr>
      <w:r w:rsidRPr="00216663">
        <w:t>Suporte à</w:t>
      </w:r>
      <w:r>
        <w:t>s</w:t>
      </w:r>
      <w:r w:rsidRPr="00216663">
        <w:t xml:space="preserve"> unidades de representaçã</w:t>
      </w:r>
      <w:r w:rsidR="00DF4758">
        <w:t>o comercial e transportadoras terceirizadas.</w:t>
      </w:r>
    </w:p>
    <w:p w:rsidR="00F35552" w:rsidRDefault="00F35552" w:rsidP="00F35552">
      <w:pPr>
        <w:pStyle w:val="SemEspaamento"/>
        <w:numPr>
          <w:ilvl w:val="0"/>
          <w:numId w:val="1"/>
        </w:numPr>
      </w:pPr>
      <w:r>
        <w:t>Pagamentos de comissões de frete para unid</w:t>
      </w:r>
      <w:r w:rsidR="00515E13">
        <w:t xml:space="preserve">ades de representação comercial conforme relatório, e pagamento </w:t>
      </w:r>
      <w:r w:rsidR="00D644C6">
        <w:t xml:space="preserve">de frete por viagem </w:t>
      </w:r>
      <w:r w:rsidR="00515E13">
        <w:t>para transportadoras segundo memória de cálculo.</w:t>
      </w:r>
    </w:p>
    <w:p w:rsidR="00643D9A" w:rsidRPr="00F35552" w:rsidRDefault="005B2171" w:rsidP="00643D9A">
      <w:pPr>
        <w:pStyle w:val="Ttulo1"/>
        <w:rPr>
          <w:color w:val="0D0D0D" w:themeColor="text1" w:themeTint="F2"/>
          <w:sz w:val="26"/>
          <w:szCs w:val="26"/>
        </w:rPr>
      </w:pPr>
      <w:r w:rsidRPr="00F35552">
        <w:rPr>
          <w:color w:val="0D0D0D" w:themeColor="text1" w:themeTint="F2"/>
          <w:sz w:val="26"/>
          <w:szCs w:val="26"/>
        </w:rPr>
        <w:lastRenderedPageBreak/>
        <w:t>Habilidades</w:t>
      </w:r>
    </w:p>
    <w:p w:rsidR="00643D9A" w:rsidRDefault="005B2171" w:rsidP="00C76B41">
      <w:pPr>
        <w:pStyle w:val="PargrafodaLista"/>
        <w:numPr>
          <w:ilvl w:val="0"/>
          <w:numId w:val="1"/>
        </w:numPr>
      </w:pPr>
      <w:r>
        <w:t>Aprendizagem rápida.</w:t>
      </w:r>
    </w:p>
    <w:p w:rsidR="00C92BBF" w:rsidRDefault="005328D3" w:rsidP="00515E13">
      <w:pPr>
        <w:pStyle w:val="PargrafodaLista"/>
        <w:numPr>
          <w:ilvl w:val="0"/>
          <w:numId w:val="1"/>
        </w:numPr>
      </w:pPr>
      <w:r>
        <w:t>Excelente</w:t>
      </w:r>
      <w:r w:rsidR="00515E13">
        <w:t xml:space="preserve"> digitação.</w:t>
      </w:r>
    </w:p>
    <w:p w:rsidR="00F35552" w:rsidRPr="00A96310" w:rsidRDefault="005328D3" w:rsidP="00652D21">
      <w:pPr>
        <w:pStyle w:val="PargrafodaLista"/>
        <w:numPr>
          <w:ilvl w:val="0"/>
          <w:numId w:val="1"/>
        </w:numPr>
        <w:rPr>
          <w:color w:val="0D0D0D" w:themeColor="text1" w:themeTint="F2"/>
        </w:rPr>
      </w:pPr>
      <w:r>
        <w:t>Ótima</w:t>
      </w:r>
      <w:r w:rsidR="00272B86">
        <w:t xml:space="preserve"> comunicação. </w:t>
      </w:r>
    </w:p>
    <w:p w:rsidR="00A96310" w:rsidRPr="00A96310" w:rsidRDefault="005328D3" w:rsidP="00A96310">
      <w:pPr>
        <w:pStyle w:val="PargrafodaLista"/>
        <w:numPr>
          <w:ilvl w:val="0"/>
          <w:numId w:val="1"/>
        </w:numPr>
        <w:rPr>
          <w:color w:val="0D0D0D" w:themeColor="text1" w:themeTint="F2"/>
        </w:rPr>
      </w:pPr>
      <w:r>
        <w:t>Ótima</w:t>
      </w:r>
      <w:r w:rsidR="00A96310">
        <w:t xml:space="preserve"> escrita.</w:t>
      </w:r>
    </w:p>
    <w:sectPr w:rsidR="00A96310" w:rsidRPr="00A96310" w:rsidSect="00B44252">
      <w:type w:val="continuous"/>
      <w:pgSz w:w="11907" w:h="16839" w:code="9"/>
      <w:pgMar w:top="1440" w:right="1440" w:bottom="1440" w:left="144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FC2" w:rsidRDefault="00047FC2" w:rsidP="00F35552">
      <w:pPr>
        <w:spacing w:after="0" w:line="240" w:lineRule="auto"/>
      </w:pPr>
      <w:r>
        <w:separator/>
      </w:r>
    </w:p>
  </w:endnote>
  <w:endnote w:type="continuationSeparator" w:id="0">
    <w:p w:rsidR="00047FC2" w:rsidRDefault="00047FC2" w:rsidP="00F35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FC2" w:rsidRDefault="00047FC2" w:rsidP="00F35552">
      <w:pPr>
        <w:spacing w:after="0" w:line="240" w:lineRule="auto"/>
      </w:pPr>
      <w:r>
        <w:separator/>
      </w:r>
    </w:p>
  </w:footnote>
  <w:footnote w:type="continuationSeparator" w:id="0">
    <w:p w:rsidR="00047FC2" w:rsidRDefault="00047FC2" w:rsidP="00F35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13EA"/>
    <w:multiLevelType w:val="hybridMultilevel"/>
    <w:tmpl w:val="4D3A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20F46"/>
    <w:multiLevelType w:val="hybridMultilevel"/>
    <w:tmpl w:val="5BE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B074F"/>
    <w:multiLevelType w:val="hybridMultilevel"/>
    <w:tmpl w:val="40D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84B33"/>
    <w:multiLevelType w:val="hybridMultilevel"/>
    <w:tmpl w:val="DD1E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04960"/>
    <w:multiLevelType w:val="hybridMultilevel"/>
    <w:tmpl w:val="7192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776D6"/>
    <w:multiLevelType w:val="hybridMultilevel"/>
    <w:tmpl w:val="9F8AE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84F"/>
    <w:rsid w:val="00002899"/>
    <w:rsid w:val="00027641"/>
    <w:rsid w:val="00030147"/>
    <w:rsid w:val="0003084F"/>
    <w:rsid w:val="000358E1"/>
    <w:rsid w:val="0003704A"/>
    <w:rsid w:val="00040894"/>
    <w:rsid w:val="00040A84"/>
    <w:rsid w:val="000468AF"/>
    <w:rsid w:val="00047FC2"/>
    <w:rsid w:val="000565DB"/>
    <w:rsid w:val="00065A2B"/>
    <w:rsid w:val="00090005"/>
    <w:rsid w:val="00090475"/>
    <w:rsid w:val="000D5DA4"/>
    <w:rsid w:val="001104DF"/>
    <w:rsid w:val="00187111"/>
    <w:rsid w:val="00194167"/>
    <w:rsid w:val="00216663"/>
    <w:rsid w:val="00240664"/>
    <w:rsid w:val="00247D6A"/>
    <w:rsid w:val="00272B86"/>
    <w:rsid w:val="002851AF"/>
    <w:rsid w:val="002A49C4"/>
    <w:rsid w:val="002F1429"/>
    <w:rsid w:val="002F4CD6"/>
    <w:rsid w:val="00327602"/>
    <w:rsid w:val="00351122"/>
    <w:rsid w:val="00352C3C"/>
    <w:rsid w:val="00360E6A"/>
    <w:rsid w:val="003673B1"/>
    <w:rsid w:val="00371B8B"/>
    <w:rsid w:val="003B481E"/>
    <w:rsid w:val="003B77FF"/>
    <w:rsid w:val="003F3466"/>
    <w:rsid w:val="00404FF8"/>
    <w:rsid w:val="00411044"/>
    <w:rsid w:val="00414BFD"/>
    <w:rsid w:val="00415D52"/>
    <w:rsid w:val="004419A7"/>
    <w:rsid w:val="00482A6F"/>
    <w:rsid w:val="004B4E23"/>
    <w:rsid w:val="00515E13"/>
    <w:rsid w:val="00520C2B"/>
    <w:rsid w:val="005261B0"/>
    <w:rsid w:val="005328D3"/>
    <w:rsid w:val="00551288"/>
    <w:rsid w:val="005976C8"/>
    <w:rsid w:val="005A0C61"/>
    <w:rsid w:val="005B2171"/>
    <w:rsid w:val="00643D9A"/>
    <w:rsid w:val="00652374"/>
    <w:rsid w:val="00652D21"/>
    <w:rsid w:val="006569F9"/>
    <w:rsid w:val="00665CE2"/>
    <w:rsid w:val="006677E3"/>
    <w:rsid w:val="00681322"/>
    <w:rsid w:val="00694203"/>
    <w:rsid w:val="006A5384"/>
    <w:rsid w:val="006E2DA6"/>
    <w:rsid w:val="006E3303"/>
    <w:rsid w:val="006E6E7F"/>
    <w:rsid w:val="006F0446"/>
    <w:rsid w:val="007035C2"/>
    <w:rsid w:val="00740933"/>
    <w:rsid w:val="00755025"/>
    <w:rsid w:val="00793458"/>
    <w:rsid w:val="007D78C1"/>
    <w:rsid w:val="00810D65"/>
    <w:rsid w:val="00813279"/>
    <w:rsid w:val="00815995"/>
    <w:rsid w:val="00817895"/>
    <w:rsid w:val="008513C2"/>
    <w:rsid w:val="008971EB"/>
    <w:rsid w:val="008B0DE5"/>
    <w:rsid w:val="008E3615"/>
    <w:rsid w:val="008F6434"/>
    <w:rsid w:val="00907899"/>
    <w:rsid w:val="009643FE"/>
    <w:rsid w:val="0099410F"/>
    <w:rsid w:val="00A50C00"/>
    <w:rsid w:val="00A80EE9"/>
    <w:rsid w:val="00A96310"/>
    <w:rsid w:val="00AB2B27"/>
    <w:rsid w:val="00AD4249"/>
    <w:rsid w:val="00AE73D6"/>
    <w:rsid w:val="00AF3E30"/>
    <w:rsid w:val="00B13506"/>
    <w:rsid w:val="00B31A19"/>
    <w:rsid w:val="00B3231E"/>
    <w:rsid w:val="00B44252"/>
    <w:rsid w:val="00B60C27"/>
    <w:rsid w:val="00B66ABD"/>
    <w:rsid w:val="00B734B8"/>
    <w:rsid w:val="00B9048A"/>
    <w:rsid w:val="00BA0CB8"/>
    <w:rsid w:val="00BA2108"/>
    <w:rsid w:val="00BB0B73"/>
    <w:rsid w:val="00BF1EC8"/>
    <w:rsid w:val="00C42F74"/>
    <w:rsid w:val="00C64476"/>
    <w:rsid w:val="00C7377D"/>
    <w:rsid w:val="00C76B41"/>
    <w:rsid w:val="00C8728C"/>
    <w:rsid w:val="00C92BBF"/>
    <w:rsid w:val="00CA36F2"/>
    <w:rsid w:val="00CE266C"/>
    <w:rsid w:val="00CF793F"/>
    <w:rsid w:val="00D00DD0"/>
    <w:rsid w:val="00D02486"/>
    <w:rsid w:val="00D30ACD"/>
    <w:rsid w:val="00D644C6"/>
    <w:rsid w:val="00D71EC0"/>
    <w:rsid w:val="00DA4922"/>
    <w:rsid w:val="00DB22FF"/>
    <w:rsid w:val="00DE1C01"/>
    <w:rsid w:val="00DF2A49"/>
    <w:rsid w:val="00DF4758"/>
    <w:rsid w:val="00E36710"/>
    <w:rsid w:val="00E547EA"/>
    <w:rsid w:val="00E809C4"/>
    <w:rsid w:val="00ED508D"/>
    <w:rsid w:val="00EE17A0"/>
    <w:rsid w:val="00EE3ADB"/>
    <w:rsid w:val="00EE4349"/>
    <w:rsid w:val="00F02601"/>
    <w:rsid w:val="00F35552"/>
    <w:rsid w:val="00F42112"/>
    <w:rsid w:val="00F531BA"/>
    <w:rsid w:val="00F928D0"/>
    <w:rsid w:val="00FB5CE4"/>
    <w:rsid w:val="00FD1EF9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0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F249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F249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1104D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104DF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BA2108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51122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43D9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355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5552"/>
  </w:style>
  <w:style w:type="paragraph" w:styleId="Rodap">
    <w:name w:val="footer"/>
    <w:basedOn w:val="Normal"/>
    <w:link w:val="RodapChar"/>
    <w:uiPriority w:val="99"/>
    <w:unhideWhenUsed/>
    <w:rsid w:val="00F355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55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0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F249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F249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1104D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104DF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BA2108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51122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43D9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355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5552"/>
  </w:style>
  <w:style w:type="paragraph" w:styleId="Rodap">
    <w:name w:val="footer"/>
    <w:basedOn w:val="Normal"/>
    <w:link w:val="RodapChar"/>
    <w:uiPriority w:val="99"/>
    <w:unhideWhenUsed/>
    <w:rsid w:val="00F355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5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rathwz1\Application%20Data\Microsoft\Templates\TP030001953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79D65-0956-46F0-B4EB-4C3B4FA08F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BFC858-35B9-40CD-8444-CF24C026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TP030001953</Template>
  <TotalTime>3</TotalTime>
  <Pages>2</Pages>
  <Words>235</Words>
  <Characters>1269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brathwz1</dc:creator>
  <cp:lastModifiedBy>D-052</cp:lastModifiedBy>
  <cp:revision>3</cp:revision>
  <cp:lastPrinted>2012-03-02T17:30:00Z</cp:lastPrinted>
  <dcterms:created xsi:type="dcterms:W3CDTF">2015-11-23T15:00:00Z</dcterms:created>
  <dcterms:modified xsi:type="dcterms:W3CDTF">2015-11-23T15:03:00Z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TC300019539990</vt:lpwstr>
  </property>
</Properties>
</file>