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nfase"/>
          <w:i w:val="0"/>
          <w:color w:val="000000" w:themeColor="text1"/>
          <w:sz w:val="56"/>
          <w:szCs w:val="64"/>
        </w:rPr>
        <w:alias w:val="Autor"/>
        <w:tag w:val=""/>
        <w:id w:val="1246310863"/>
        <w:placeholder>
          <w:docPart w:val="B69A7F32E77A46BA867219BA3E32753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fase"/>
        </w:rPr>
      </w:sdtEndPr>
      <w:sdtContent>
        <w:p w:rsidR="0053761A" w:rsidRPr="00A44A70" w:rsidRDefault="00952810" w:rsidP="00952810">
          <w:pPr>
            <w:jc w:val="center"/>
            <w:rPr>
              <w:i/>
              <w:color w:val="000000" w:themeColor="text1"/>
              <w:sz w:val="18"/>
            </w:rPr>
          </w:pPr>
          <w:r w:rsidRPr="00A44A70">
            <w:rPr>
              <w:rStyle w:val="nfase"/>
              <w:i w:val="0"/>
              <w:color w:val="000000" w:themeColor="text1"/>
              <w:sz w:val="56"/>
              <w:szCs w:val="64"/>
            </w:rPr>
            <w:t>Cristopher Mayk Parrela</w:t>
          </w:r>
        </w:p>
      </w:sdtContent>
    </w:sdt>
    <w:tbl>
      <w:tblPr>
        <w:tblStyle w:val="Tabeladocurrculo"/>
        <w:tblW w:w="5000" w:type="pct"/>
        <w:tblLook w:val="04A0" w:firstRow="1" w:lastRow="0" w:firstColumn="1" w:lastColumn="0" w:noHBand="0" w:noVBand="1"/>
      </w:tblPr>
      <w:tblGrid>
        <w:gridCol w:w="1596"/>
        <w:gridCol w:w="7143"/>
      </w:tblGrid>
      <w:tr w:rsidR="0053761A" w:rsidRPr="000D3C39" w:rsidTr="00292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3761A" w:rsidRPr="000D3C39" w:rsidRDefault="0053761A">
            <w:pPr>
              <w:rPr>
                <w:lang w:val="pt-BR"/>
              </w:rPr>
            </w:pPr>
          </w:p>
        </w:tc>
        <w:tc>
          <w:tcPr>
            <w:tcW w:w="4087" w:type="pct"/>
          </w:tcPr>
          <w:p w:rsidR="0053761A" w:rsidRPr="000D3C39" w:rsidRDefault="0053761A">
            <w:pPr>
              <w:rPr>
                <w:lang w:val="pt-BR"/>
              </w:rPr>
            </w:pPr>
          </w:p>
        </w:tc>
      </w:tr>
      <w:tr w:rsidR="0053761A" w:rsidRPr="00CF29C9" w:rsidTr="00292D14">
        <w:tc>
          <w:tcPr>
            <w:tcW w:w="913" w:type="pct"/>
          </w:tcPr>
          <w:p w:rsidR="0053761A" w:rsidRPr="000D3C39" w:rsidRDefault="0053761A">
            <w:pPr>
              <w:rPr>
                <w:lang w:val="pt-BR"/>
              </w:rPr>
            </w:pPr>
          </w:p>
        </w:tc>
        <w:tc>
          <w:tcPr>
            <w:tcW w:w="4087" w:type="pct"/>
          </w:tcPr>
          <w:p w:rsidR="00C9176C" w:rsidRPr="00952810" w:rsidRDefault="00791129" w:rsidP="00691946">
            <w:pPr>
              <w:pStyle w:val="Informaesdocontato"/>
              <w:tabs>
                <w:tab w:val="left" w:pos="2310"/>
              </w:tabs>
              <w:spacing w:after="3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Bauru -</w:t>
            </w:r>
            <w:r w:rsidR="00C9176C" w:rsidRPr="00952810">
              <w:rPr>
                <w:sz w:val="22"/>
                <w:szCs w:val="22"/>
                <w:lang w:val="pt-BR"/>
              </w:rPr>
              <w:t xml:space="preserve"> SP </w:t>
            </w:r>
          </w:p>
          <w:p w:rsidR="00691946" w:rsidRPr="00952810" w:rsidRDefault="00B01EEA" w:rsidP="00691946">
            <w:pPr>
              <w:pStyle w:val="Informaesdocontato"/>
              <w:tabs>
                <w:tab w:val="left" w:pos="2310"/>
              </w:tabs>
              <w:spacing w:after="3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Idade: 23</w:t>
            </w:r>
            <w:r w:rsidR="00691946" w:rsidRPr="00952810">
              <w:rPr>
                <w:sz w:val="22"/>
                <w:szCs w:val="22"/>
                <w:lang w:val="pt-BR"/>
              </w:rPr>
              <w:t xml:space="preserve"> anos</w:t>
            </w:r>
          </w:p>
          <w:p w:rsidR="00B01EEA" w:rsidRPr="00952810" w:rsidRDefault="00C9176C" w:rsidP="00C9176C">
            <w:pPr>
              <w:pStyle w:val="Informaesdocontato"/>
              <w:tabs>
                <w:tab w:val="left" w:pos="2310"/>
              </w:tabs>
              <w:rPr>
                <w:sz w:val="22"/>
                <w:szCs w:val="22"/>
                <w:lang w:val="pt-BR"/>
              </w:rPr>
            </w:pPr>
            <w:r w:rsidRPr="00952810">
              <w:rPr>
                <w:sz w:val="22"/>
                <w:szCs w:val="22"/>
                <w:lang w:val="pt-BR"/>
              </w:rPr>
              <w:t xml:space="preserve">Telefone: (14) </w:t>
            </w:r>
            <w:r w:rsidR="005C0634">
              <w:rPr>
                <w:sz w:val="22"/>
                <w:szCs w:val="22"/>
                <w:lang w:val="pt-BR"/>
              </w:rPr>
              <w:t xml:space="preserve">9 </w:t>
            </w:r>
            <w:r w:rsidRPr="00952810">
              <w:rPr>
                <w:sz w:val="22"/>
                <w:szCs w:val="22"/>
                <w:lang w:val="pt-BR"/>
              </w:rPr>
              <w:t>8803</w:t>
            </w:r>
            <w:r w:rsidR="005C0634">
              <w:rPr>
                <w:sz w:val="22"/>
                <w:szCs w:val="22"/>
                <w:lang w:val="pt-BR"/>
              </w:rPr>
              <w:t>-</w:t>
            </w:r>
            <w:r w:rsidRPr="00952810">
              <w:rPr>
                <w:sz w:val="22"/>
                <w:szCs w:val="22"/>
                <w:lang w:val="pt-BR"/>
              </w:rPr>
              <w:t>2352</w:t>
            </w:r>
            <w:r w:rsidR="00791129">
              <w:rPr>
                <w:sz w:val="22"/>
                <w:szCs w:val="22"/>
                <w:lang w:val="pt-BR"/>
              </w:rPr>
              <w:t xml:space="preserve"> -</w:t>
            </w:r>
            <w:r w:rsidR="00B01EEA">
              <w:rPr>
                <w:sz w:val="22"/>
                <w:szCs w:val="22"/>
                <w:lang w:val="pt-BR"/>
              </w:rPr>
              <w:t xml:space="preserve"> (14) 9 8825-7379</w:t>
            </w:r>
          </w:p>
          <w:p w:rsidR="00C9176C" w:rsidRPr="000D3C39" w:rsidRDefault="00C9176C" w:rsidP="00EF5BD0">
            <w:pPr>
              <w:pStyle w:val="Informaesdocontato"/>
              <w:tabs>
                <w:tab w:val="left" w:pos="2310"/>
              </w:tabs>
              <w:spacing w:after="120"/>
              <w:ind w:right="578"/>
              <w:rPr>
                <w:lang w:val="pt-BR"/>
              </w:rPr>
            </w:pPr>
            <w:r w:rsidRPr="00952810">
              <w:rPr>
                <w:sz w:val="22"/>
                <w:szCs w:val="22"/>
                <w:lang w:val="pt-BR"/>
              </w:rPr>
              <w:t xml:space="preserve">E-mail: </w:t>
            </w:r>
            <w:hyperlink r:id="rId9" w:history="1">
              <w:r w:rsidR="00F46685" w:rsidRPr="00572E93">
                <w:rPr>
                  <w:rStyle w:val="Hyperlink"/>
                  <w:sz w:val="22"/>
                  <w:szCs w:val="22"/>
                  <w:lang w:val="pt-BR"/>
                </w:rPr>
                <w:t>cmparrela@gmail.com</w:t>
              </w:r>
            </w:hyperlink>
          </w:p>
        </w:tc>
      </w:tr>
    </w:tbl>
    <w:p w:rsidR="0053761A" w:rsidRPr="00952810" w:rsidRDefault="00C9176C" w:rsidP="00F46685">
      <w:pPr>
        <w:pStyle w:val="Ttulodaseo"/>
        <w:spacing w:before="480"/>
        <w:ind w:right="578"/>
        <w:rPr>
          <w:b/>
          <w:color w:val="000000" w:themeColor="text1"/>
          <w:lang w:val="pt-BR"/>
        </w:rPr>
      </w:pPr>
      <w:r w:rsidRPr="00952810">
        <w:rPr>
          <w:b/>
          <w:color w:val="595959" w:themeColor="text1" w:themeTint="A6"/>
          <w:lang w:val="pt-BR"/>
        </w:rPr>
        <w:t>objetivo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</w:tblPr>
      <w:tblGrid>
        <w:gridCol w:w="1596"/>
        <w:gridCol w:w="7143"/>
      </w:tblGrid>
      <w:tr w:rsidR="0053761A" w:rsidRPr="000D3C39" w:rsidTr="0069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3761A" w:rsidRPr="000D3C39" w:rsidRDefault="0053761A">
            <w:pPr>
              <w:rPr>
                <w:lang w:val="pt-BR"/>
              </w:rPr>
            </w:pPr>
          </w:p>
        </w:tc>
        <w:tc>
          <w:tcPr>
            <w:tcW w:w="4087" w:type="pct"/>
          </w:tcPr>
          <w:p w:rsidR="0053761A" w:rsidRPr="000D3C39" w:rsidRDefault="0053761A">
            <w:pPr>
              <w:rPr>
                <w:lang w:val="pt-BR"/>
              </w:rPr>
            </w:pPr>
          </w:p>
        </w:tc>
      </w:tr>
      <w:tr w:rsidR="0053761A" w:rsidRPr="00CF29C9" w:rsidTr="00691946">
        <w:tc>
          <w:tcPr>
            <w:tcW w:w="913" w:type="pct"/>
          </w:tcPr>
          <w:p w:rsidR="0053761A" w:rsidRPr="000D3C39" w:rsidRDefault="0053761A">
            <w:pPr>
              <w:rPr>
                <w:lang w:val="pt-BR"/>
              </w:rPr>
            </w:pPr>
          </w:p>
        </w:tc>
        <w:tc>
          <w:tcPr>
            <w:tcW w:w="4087" w:type="pct"/>
          </w:tcPr>
          <w:p w:rsidR="00BD39E3" w:rsidRPr="00952810" w:rsidRDefault="0095143B" w:rsidP="002723ED">
            <w:pPr>
              <w:spacing w:after="120"/>
              <w:ind w:right="578"/>
              <w:rPr>
                <w:color w:val="404040" w:themeColor="text1" w:themeTint="BF"/>
                <w:sz w:val="22"/>
                <w:szCs w:val="22"/>
                <w:lang w:val="pt-BR"/>
              </w:rPr>
            </w:pPr>
            <w:r w:rsidRPr="00A0521C">
              <w:rPr>
                <w:color w:val="404040" w:themeColor="text1" w:themeTint="BF"/>
                <w:sz w:val="22"/>
                <w:szCs w:val="22"/>
                <w:lang w:val="pt-BR"/>
              </w:rPr>
              <w:t>Trabalhar</w:t>
            </w:r>
            <w:r w:rsidR="002723ED">
              <w:rPr>
                <w:color w:val="404040" w:themeColor="text1" w:themeTint="BF"/>
                <w:sz w:val="22"/>
                <w:szCs w:val="22"/>
                <w:lang w:val="pt-BR"/>
              </w:rPr>
              <w:t xml:space="preserve"> no desenvolvimento de Sistemas</w:t>
            </w:r>
            <w:r w:rsidR="00CD7B2A">
              <w:rPr>
                <w:color w:val="404040" w:themeColor="text1" w:themeTint="BF"/>
                <w:sz w:val="22"/>
                <w:szCs w:val="22"/>
                <w:lang w:val="pt-BR"/>
              </w:rPr>
              <w:t>, visando aprimoramento contí</w:t>
            </w:r>
            <w:r w:rsidRPr="00A0521C">
              <w:rPr>
                <w:color w:val="404040" w:themeColor="text1" w:themeTint="BF"/>
                <w:sz w:val="22"/>
                <w:szCs w:val="22"/>
                <w:lang w:val="pt-BR"/>
              </w:rPr>
              <w:t>nuo.</w:t>
            </w:r>
          </w:p>
        </w:tc>
      </w:tr>
    </w:tbl>
    <w:p w:rsidR="00C9176C" w:rsidRPr="00952810" w:rsidRDefault="00C9176C" w:rsidP="00F46685">
      <w:pPr>
        <w:pStyle w:val="Ttulodaseo"/>
        <w:spacing w:before="480"/>
        <w:ind w:right="578"/>
        <w:rPr>
          <w:b/>
          <w:color w:val="000000" w:themeColor="text1"/>
          <w:lang w:val="pt-BR"/>
        </w:rPr>
      </w:pPr>
      <w:r w:rsidRPr="00952810">
        <w:rPr>
          <w:b/>
          <w:color w:val="595959" w:themeColor="text1" w:themeTint="A6"/>
          <w:lang w:val="pt-BR"/>
        </w:rPr>
        <w:t>Formação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</w:tblPr>
      <w:tblGrid>
        <w:gridCol w:w="1701"/>
        <w:gridCol w:w="7038"/>
      </w:tblGrid>
      <w:tr w:rsidR="00C9176C" w:rsidRPr="000D3C39" w:rsidTr="00AB1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73" w:type="pct"/>
          </w:tcPr>
          <w:p w:rsidR="00C9176C" w:rsidRPr="000D3C39" w:rsidRDefault="00C9176C" w:rsidP="001F3DD5">
            <w:pPr>
              <w:spacing w:line="240" w:lineRule="auto"/>
              <w:rPr>
                <w:lang w:val="pt-BR"/>
              </w:rPr>
            </w:pPr>
          </w:p>
        </w:tc>
        <w:tc>
          <w:tcPr>
            <w:tcW w:w="4027" w:type="pct"/>
          </w:tcPr>
          <w:p w:rsidR="00C9176C" w:rsidRPr="000D3C39" w:rsidRDefault="00C9176C" w:rsidP="00691946">
            <w:pPr>
              <w:spacing w:after="30" w:line="240" w:lineRule="auto"/>
              <w:rPr>
                <w:lang w:val="pt-BR"/>
              </w:rPr>
            </w:pPr>
          </w:p>
        </w:tc>
      </w:tr>
      <w:tr w:rsidR="00C9176C" w:rsidRPr="00CF29C9" w:rsidTr="00AB1981">
        <w:tc>
          <w:tcPr>
            <w:tcW w:w="973" w:type="pct"/>
          </w:tcPr>
          <w:p w:rsidR="00C9176C" w:rsidRPr="00AB1981" w:rsidRDefault="00AB1981" w:rsidP="00AB1981">
            <w:pPr>
              <w:pStyle w:val="Data"/>
              <w:rPr>
                <w:sz w:val="20"/>
                <w:lang w:val="pt-BR"/>
              </w:rPr>
            </w:pPr>
            <w:r w:rsidRPr="00AB1981">
              <w:rPr>
                <w:sz w:val="20"/>
                <w:lang w:val="pt-BR"/>
              </w:rPr>
              <w:t>06/</w:t>
            </w:r>
            <w:r w:rsidR="00691946" w:rsidRPr="00AB1981">
              <w:rPr>
                <w:sz w:val="20"/>
                <w:lang w:val="pt-BR"/>
              </w:rPr>
              <w:t xml:space="preserve">2012 </w:t>
            </w:r>
            <w:r>
              <w:rPr>
                <w:sz w:val="20"/>
                <w:lang w:val="pt-BR"/>
              </w:rPr>
              <w:t>- 0</w:t>
            </w:r>
            <w:r w:rsidRPr="00AB1981">
              <w:rPr>
                <w:sz w:val="20"/>
                <w:lang w:val="pt-BR"/>
              </w:rPr>
              <w:t>6/</w:t>
            </w:r>
            <w:r w:rsidR="00691946" w:rsidRPr="00AB1981">
              <w:rPr>
                <w:sz w:val="20"/>
                <w:lang w:val="pt-BR"/>
              </w:rPr>
              <w:t>2016</w:t>
            </w:r>
          </w:p>
        </w:tc>
        <w:tc>
          <w:tcPr>
            <w:tcW w:w="4027" w:type="pct"/>
          </w:tcPr>
          <w:p w:rsidR="00691946" w:rsidRPr="00952810" w:rsidRDefault="00691946" w:rsidP="00691946">
            <w:pPr>
              <w:pStyle w:val="Subseo"/>
              <w:spacing w:after="30"/>
              <w:rPr>
                <w:b/>
                <w:sz w:val="22"/>
                <w:szCs w:val="22"/>
                <w:lang w:val="pt-BR"/>
              </w:rPr>
            </w:pPr>
            <w:r w:rsidRPr="00952810">
              <w:rPr>
                <w:b/>
                <w:sz w:val="22"/>
                <w:szCs w:val="22"/>
                <w:lang w:val="pt-BR"/>
              </w:rPr>
              <w:t>Ciência da Computação</w:t>
            </w:r>
          </w:p>
          <w:p w:rsidR="00C9176C" w:rsidRPr="00952810" w:rsidRDefault="00691946" w:rsidP="00EF5BD0">
            <w:pPr>
              <w:pStyle w:val="Subseo"/>
              <w:ind w:right="578"/>
              <w:rPr>
                <w:i/>
                <w:lang w:val="pt-BR"/>
              </w:rPr>
            </w:pPr>
            <w:r w:rsidRPr="00952810">
              <w:rPr>
                <w:rStyle w:val="nfase"/>
                <w:i w:val="0"/>
                <w:color w:val="595959" w:themeColor="text1" w:themeTint="A6"/>
                <w:sz w:val="22"/>
                <w:szCs w:val="22"/>
                <w:lang w:val="pt-BR"/>
              </w:rPr>
              <w:t>Cursando na Anhanguera</w:t>
            </w:r>
          </w:p>
        </w:tc>
      </w:tr>
    </w:tbl>
    <w:p w:rsidR="0053761A" w:rsidRPr="00952810" w:rsidRDefault="001700FC" w:rsidP="00F46685">
      <w:pPr>
        <w:pStyle w:val="Ttulodaseo"/>
        <w:spacing w:before="480"/>
        <w:ind w:right="578"/>
        <w:rPr>
          <w:b/>
          <w:color w:val="595959" w:themeColor="text1" w:themeTint="A6"/>
          <w:lang w:val="pt-BR"/>
        </w:rPr>
      </w:pPr>
      <w:r w:rsidRPr="00952810">
        <w:rPr>
          <w:b/>
          <w:color w:val="595959" w:themeColor="text1" w:themeTint="A6"/>
          <w:lang w:val="pt-BR"/>
        </w:rPr>
        <w:t xml:space="preserve">qualificações profissionais 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</w:tblPr>
      <w:tblGrid>
        <w:gridCol w:w="1596"/>
        <w:gridCol w:w="7143"/>
      </w:tblGrid>
      <w:tr w:rsidR="0053761A" w:rsidRPr="000D3C39" w:rsidTr="00952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3761A" w:rsidRPr="000D3C39" w:rsidRDefault="0053761A">
            <w:pPr>
              <w:rPr>
                <w:lang w:val="pt-BR"/>
              </w:rPr>
            </w:pPr>
          </w:p>
        </w:tc>
        <w:tc>
          <w:tcPr>
            <w:tcW w:w="4087" w:type="pct"/>
          </w:tcPr>
          <w:p w:rsidR="0053761A" w:rsidRPr="000D3C39" w:rsidRDefault="0053761A">
            <w:pPr>
              <w:rPr>
                <w:lang w:val="pt-BR"/>
              </w:rPr>
            </w:pPr>
          </w:p>
        </w:tc>
      </w:tr>
      <w:tr w:rsidR="0053761A" w:rsidRPr="000D3C39" w:rsidTr="00952810">
        <w:tc>
          <w:tcPr>
            <w:tcW w:w="913" w:type="pct"/>
          </w:tcPr>
          <w:p w:rsidR="0053761A" w:rsidRPr="000D3C39" w:rsidRDefault="0053761A">
            <w:pPr>
              <w:rPr>
                <w:lang w:val="pt-BR"/>
              </w:rPr>
            </w:pPr>
          </w:p>
        </w:tc>
        <w:tc>
          <w:tcPr>
            <w:tcW w:w="4087" w:type="pct"/>
          </w:tcPr>
          <w:p w:rsidR="00952810" w:rsidRPr="00952810" w:rsidRDefault="001700FC" w:rsidP="00F46685">
            <w:pPr>
              <w:pStyle w:val="Listacommarcadores"/>
              <w:numPr>
                <w:ilvl w:val="0"/>
                <w:numId w:val="0"/>
              </w:numPr>
              <w:spacing w:after="0"/>
              <w:ind w:left="101"/>
              <w:rPr>
                <w:color w:val="000000" w:themeColor="text1"/>
                <w:sz w:val="22"/>
                <w:szCs w:val="22"/>
                <w:lang w:val="pt-BR"/>
              </w:rPr>
            </w:pPr>
            <w:r w:rsidRPr="00952810">
              <w:rPr>
                <w:b/>
                <w:color w:val="000000" w:themeColor="text1"/>
                <w:sz w:val="22"/>
                <w:szCs w:val="22"/>
                <w:lang w:val="pt-BR"/>
              </w:rPr>
              <w:t>Desenvolvimento de aplicações com Delphi 2010</w:t>
            </w:r>
          </w:p>
          <w:p w:rsidR="00952810" w:rsidRDefault="001700FC" w:rsidP="00F46685">
            <w:pPr>
              <w:pStyle w:val="Listacommarcadores"/>
              <w:numPr>
                <w:ilvl w:val="0"/>
                <w:numId w:val="0"/>
              </w:numPr>
              <w:spacing w:after="0"/>
              <w:ind w:left="101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Escola: </w:t>
            </w:r>
            <w:r w:rsidRPr="001700FC">
              <w:rPr>
                <w:sz w:val="22"/>
                <w:szCs w:val="22"/>
                <w:lang w:val="pt-BR"/>
              </w:rPr>
              <w:t>Vella</w:t>
            </w:r>
            <w:r>
              <w:rPr>
                <w:sz w:val="22"/>
                <w:szCs w:val="22"/>
                <w:lang w:val="pt-BR"/>
              </w:rPr>
              <w:t xml:space="preserve"> -</w:t>
            </w:r>
            <w:r w:rsidRPr="001700FC">
              <w:rPr>
                <w:sz w:val="22"/>
                <w:szCs w:val="22"/>
                <w:lang w:val="pt-BR"/>
              </w:rPr>
              <w:t xml:space="preserve"> conclusão 2013</w:t>
            </w:r>
          </w:p>
          <w:p w:rsidR="00952810" w:rsidRPr="001700FC" w:rsidRDefault="00952810" w:rsidP="00F46685">
            <w:pPr>
              <w:pStyle w:val="Listacommarcadores"/>
              <w:numPr>
                <w:ilvl w:val="0"/>
                <w:numId w:val="0"/>
              </w:numPr>
              <w:spacing w:after="0"/>
              <w:ind w:left="101"/>
              <w:rPr>
                <w:sz w:val="22"/>
                <w:szCs w:val="22"/>
                <w:lang w:val="pt-BR"/>
              </w:rPr>
            </w:pPr>
          </w:p>
        </w:tc>
      </w:tr>
      <w:tr w:rsidR="001700FC" w:rsidRPr="00CF29C9" w:rsidTr="00C55300">
        <w:trPr>
          <w:trHeight w:val="706"/>
        </w:trPr>
        <w:tc>
          <w:tcPr>
            <w:tcW w:w="913" w:type="pct"/>
          </w:tcPr>
          <w:p w:rsidR="001700FC" w:rsidRPr="000D3C39" w:rsidRDefault="001700FC">
            <w:pPr>
              <w:rPr>
                <w:lang w:val="pt-BR"/>
              </w:rPr>
            </w:pPr>
          </w:p>
        </w:tc>
        <w:tc>
          <w:tcPr>
            <w:tcW w:w="4087" w:type="pct"/>
          </w:tcPr>
          <w:p w:rsidR="00952810" w:rsidRPr="00952810" w:rsidRDefault="00952810" w:rsidP="00F46685">
            <w:pPr>
              <w:pStyle w:val="Listacommarcadores"/>
              <w:numPr>
                <w:ilvl w:val="0"/>
                <w:numId w:val="0"/>
              </w:numPr>
              <w:spacing w:after="0"/>
              <w:ind w:left="101"/>
              <w:rPr>
                <w:b/>
                <w:color w:val="000000" w:themeColor="text1"/>
                <w:sz w:val="22"/>
                <w:szCs w:val="22"/>
                <w:lang w:val="pt-BR"/>
              </w:rPr>
            </w:pPr>
            <w:r w:rsidRPr="00952810">
              <w:rPr>
                <w:b/>
                <w:color w:val="000000" w:themeColor="text1"/>
                <w:sz w:val="22"/>
                <w:szCs w:val="22"/>
                <w:lang w:val="pt-BR"/>
              </w:rPr>
              <w:t xml:space="preserve">Manutenção de Microcomputadores e Redes </w:t>
            </w:r>
          </w:p>
          <w:p w:rsidR="00952810" w:rsidRPr="00C55300" w:rsidRDefault="00952810" w:rsidP="00C55300">
            <w:pPr>
              <w:pStyle w:val="Listacommarcadores"/>
              <w:numPr>
                <w:ilvl w:val="0"/>
                <w:numId w:val="0"/>
              </w:numPr>
              <w:spacing w:after="0"/>
              <w:ind w:left="101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Escola: Mega Training - conclusão 2008</w:t>
            </w:r>
          </w:p>
        </w:tc>
      </w:tr>
      <w:tr w:rsidR="00952810" w:rsidRPr="00CF29C9" w:rsidTr="00952810">
        <w:tc>
          <w:tcPr>
            <w:tcW w:w="913" w:type="pct"/>
          </w:tcPr>
          <w:p w:rsidR="00952810" w:rsidRPr="000D3C39" w:rsidRDefault="00952810">
            <w:pPr>
              <w:rPr>
                <w:lang w:val="pt-BR"/>
              </w:rPr>
            </w:pPr>
          </w:p>
        </w:tc>
        <w:tc>
          <w:tcPr>
            <w:tcW w:w="4087" w:type="pct"/>
          </w:tcPr>
          <w:p w:rsidR="00952810" w:rsidRPr="00952810" w:rsidRDefault="00952810" w:rsidP="00F46685">
            <w:pPr>
              <w:pStyle w:val="Listacommarcadores"/>
              <w:numPr>
                <w:ilvl w:val="0"/>
                <w:numId w:val="0"/>
              </w:numPr>
              <w:spacing w:after="0"/>
              <w:ind w:left="101"/>
              <w:rPr>
                <w:b/>
                <w:color w:val="000000" w:themeColor="text1"/>
                <w:sz w:val="22"/>
                <w:szCs w:val="22"/>
                <w:lang w:val="pt-BR"/>
              </w:rPr>
            </w:pPr>
            <w:r w:rsidRPr="00952810">
              <w:rPr>
                <w:b/>
                <w:color w:val="000000" w:themeColor="text1"/>
                <w:sz w:val="22"/>
                <w:szCs w:val="22"/>
                <w:lang w:val="pt-BR"/>
              </w:rPr>
              <w:t>Informática</w:t>
            </w:r>
          </w:p>
          <w:p w:rsidR="00952810" w:rsidRPr="001700FC" w:rsidRDefault="00952810" w:rsidP="00EF5BD0">
            <w:pPr>
              <w:pStyle w:val="Listacommarcadores"/>
              <w:numPr>
                <w:ilvl w:val="0"/>
                <w:numId w:val="0"/>
              </w:numPr>
              <w:spacing w:after="120"/>
              <w:ind w:left="102" w:right="578"/>
              <w:rPr>
                <w:b/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Escola: Mega Training - conclusão 2007</w:t>
            </w:r>
          </w:p>
        </w:tc>
      </w:tr>
    </w:tbl>
    <w:p w:rsidR="0053761A" w:rsidRPr="00952810" w:rsidRDefault="000D3C39" w:rsidP="00F46685">
      <w:pPr>
        <w:pStyle w:val="Ttulodaseo"/>
        <w:spacing w:before="480"/>
        <w:ind w:right="578"/>
        <w:rPr>
          <w:b/>
          <w:lang w:val="pt-BR"/>
        </w:rPr>
      </w:pPr>
      <w:r w:rsidRPr="00952810">
        <w:rPr>
          <w:b/>
          <w:lang w:val="pt-BR"/>
        </w:rPr>
        <w:t>Experiência</w:t>
      </w:r>
      <w:bookmarkStart w:id="0" w:name="_GoBack"/>
      <w:bookmarkEnd w:id="0"/>
    </w:p>
    <w:tbl>
      <w:tblPr>
        <w:tblStyle w:val="Tabeladocurrculo"/>
        <w:tblW w:w="5000" w:type="pct"/>
        <w:tblLook w:val="04A0" w:firstRow="1" w:lastRow="0" w:firstColumn="1" w:lastColumn="0" w:noHBand="0" w:noVBand="1"/>
      </w:tblPr>
      <w:tblGrid>
        <w:gridCol w:w="1701"/>
        <w:gridCol w:w="7038"/>
      </w:tblGrid>
      <w:tr w:rsidR="0053761A" w:rsidRPr="000D3C39" w:rsidTr="00292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73" w:type="pct"/>
          </w:tcPr>
          <w:p w:rsidR="0053761A" w:rsidRPr="000D3C39" w:rsidRDefault="0053761A">
            <w:pPr>
              <w:spacing w:line="240" w:lineRule="auto"/>
              <w:rPr>
                <w:lang w:val="pt-BR"/>
              </w:rPr>
            </w:pPr>
          </w:p>
        </w:tc>
        <w:tc>
          <w:tcPr>
            <w:tcW w:w="4027" w:type="pct"/>
          </w:tcPr>
          <w:p w:rsidR="0053761A" w:rsidRPr="000D3C39" w:rsidRDefault="0053761A">
            <w:pPr>
              <w:spacing w:line="240" w:lineRule="auto"/>
              <w:rPr>
                <w:lang w:val="pt-BR"/>
              </w:rPr>
            </w:pPr>
          </w:p>
        </w:tc>
      </w:tr>
      <w:tr w:rsidR="00B01EEA" w:rsidRPr="00CF29C9" w:rsidTr="00292D14">
        <w:trPr>
          <w:trHeight w:val="704"/>
        </w:trPr>
        <w:tc>
          <w:tcPr>
            <w:tcW w:w="973" w:type="pct"/>
          </w:tcPr>
          <w:p w:rsidR="00B01EEA" w:rsidRDefault="00B01EEA" w:rsidP="000A5A87">
            <w:pPr>
              <w:pStyle w:val="Data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11/2014 </w:t>
            </w:r>
            <w:r w:rsidR="000A5A87">
              <w:rPr>
                <w:sz w:val="20"/>
                <w:lang w:val="pt-BR"/>
              </w:rPr>
              <w:t>-</w:t>
            </w:r>
            <w:r>
              <w:rPr>
                <w:sz w:val="20"/>
                <w:lang w:val="pt-BR"/>
              </w:rPr>
              <w:t xml:space="preserve"> </w:t>
            </w:r>
            <w:r w:rsidR="000A5A87">
              <w:rPr>
                <w:sz w:val="20"/>
                <w:lang w:val="pt-BR"/>
              </w:rPr>
              <w:t>11/2015</w:t>
            </w:r>
          </w:p>
        </w:tc>
        <w:tc>
          <w:tcPr>
            <w:tcW w:w="4027" w:type="pct"/>
          </w:tcPr>
          <w:p w:rsidR="00B01EEA" w:rsidRDefault="00B01EEA" w:rsidP="00B01EEA">
            <w:pPr>
              <w:pStyle w:val="Subseo"/>
              <w:spacing w:after="30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Editora Alto Astral (</w:t>
            </w:r>
            <w:r w:rsidR="00CF29C9">
              <w:rPr>
                <w:b/>
                <w:sz w:val="22"/>
                <w:szCs w:val="22"/>
                <w:lang w:val="pt-BR"/>
              </w:rPr>
              <w:t>1 ano</w:t>
            </w:r>
            <w:r>
              <w:rPr>
                <w:b/>
                <w:sz w:val="22"/>
                <w:szCs w:val="22"/>
                <w:lang w:val="pt-BR"/>
              </w:rPr>
              <w:t>)</w:t>
            </w:r>
          </w:p>
          <w:p w:rsidR="00B01EEA" w:rsidRDefault="008B7D68" w:rsidP="00614067">
            <w:pPr>
              <w:pStyle w:val="Subseo"/>
              <w:spacing w:after="30"/>
              <w:rPr>
                <w:b/>
                <w:sz w:val="22"/>
                <w:szCs w:val="22"/>
                <w:lang w:val="pt-BR"/>
              </w:rPr>
            </w:pPr>
            <w:r w:rsidRPr="008B7D68">
              <w:rPr>
                <w:rStyle w:val="nfase"/>
                <w:sz w:val="22"/>
                <w:szCs w:val="22"/>
                <w:lang w:val="pt-BR"/>
              </w:rPr>
              <w:t xml:space="preserve">Estágio em </w:t>
            </w:r>
            <w:r w:rsidR="00614067">
              <w:rPr>
                <w:rStyle w:val="nfase"/>
                <w:sz w:val="22"/>
                <w:szCs w:val="22"/>
                <w:lang w:val="pt-BR"/>
              </w:rPr>
              <w:t xml:space="preserve">Desenvolvimento Web </w:t>
            </w:r>
            <w:r w:rsidR="00B01EEA" w:rsidRPr="008B7D68">
              <w:rPr>
                <w:rStyle w:val="nfase"/>
                <w:sz w:val="22"/>
                <w:szCs w:val="22"/>
                <w:lang w:val="pt-BR"/>
              </w:rPr>
              <w:t>(PHP)</w:t>
            </w:r>
          </w:p>
        </w:tc>
      </w:tr>
      <w:tr w:rsidR="00B01EEA" w:rsidRPr="00CF29C9" w:rsidTr="00292D14">
        <w:trPr>
          <w:trHeight w:val="678"/>
        </w:trPr>
        <w:tc>
          <w:tcPr>
            <w:tcW w:w="973" w:type="pct"/>
          </w:tcPr>
          <w:p w:rsidR="00B01EEA" w:rsidRPr="002D6A77" w:rsidRDefault="00B01EEA" w:rsidP="00B01EEA">
            <w:pPr>
              <w:pStyle w:val="Data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11/2013 - 11/2014</w:t>
            </w:r>
          </w:p>
        </w:tc>
        <w:tc>
          <w:tcPr>
            <w:tcW w:w="4027" w:type="pct"/>
          </w:tcPr>
          <w:p w:rsidR="00B01EEA" w:rsidRDefault="00B01EEA" w:rsidP="00B01EEA">
            <w:pPr>
              <w:pStyle w:val="Subseo"/>
              <w:spacing w:after="30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Editora Alto Astral </w:t>
            </w:r>
            <w:r w:rsidR="005538AD">
              <w:rPr>
                <w:b/>
                <w:sz w:val="22"/>
                <w:szCs w:val="22"/>
                <w:lang w:val="pt-BR"/>
              </w:rPr>
              <w:t>(1 ano</w:t>
            </w:r>
            <w:r>
              <w:rPr>
                <w:b/>
                <w:sz w:val="22"/>
                <w:szCs w:val="22"/>
                <w:lang w:val="pt-BR"/>
              </w:rPr>
              <w:t>)</w:t>
            </w:r>
          </w:p>
          <w:p w:rsidR="00B01EEA" w:rsidRPr="00A44A70" w:rsidRDefault="008B7D68" w:rsidP="008B7D68">
            <w:pPr>
              <w:pStyle w:val="Subseo"/>
              <w:spacing w:after="30"/>
              <w:rPr>
                <w:i/>
                <w:iCs/>
                <w:color w:val="404040" w:themeColor="text1" w:themeTint="BF"/>
                <w:sz w:val="22"/>
                <w:szCs w:val="22"/>
                <w:lang w:val="pt-BR"/>
              </w:rPr>
            </w:pPr>
            <w:r w:rsidRPr="00A44A70">
              <w:rPr>
                <w:rStyle w:val="nfase"/>
                <w:sz w:val="22"/>
                <w:szCs w:val="22"/>
                <w:lang w:val="pt-BR"/>
              </w:rPr>
              <w:t xml:space="preserve">Estágio Help-Desk </w:t>
            </w:r>
            <w:r w:rsidR="00B01EEA" w:rsidRPr="00A44A70">
              <w:rPr>
                <w:rStyle w:val="nfase"/>
                <w:sz w:val="22"/>
                <w:szCs w:val="22"/>
                <w:lang w:val="pt-BR"/>
              </w:rPr>
              <w:t>(</w:t>
            </w:r>
            <w:r w:rsidRPr="00A44A70">
              <w:rPr>
                <w:rStyle w:val="nfase"/>
                <w:sz w:val="22"/>
                <w:szCs w:val="22"/>
                <w:lang w:val="pt-BR"/>
              </w:rPr>
              <w:t>Suporte</w:t>
            </w:r>
            <w:r w:rsidR="00B01EEA" w:rsidRPr="00A44A70">
              <w:rPr>
                <w:rStyle w:val="nfase"/>
                <w:sz w:val="22"/>
                <w:szCs w:val="22"/>
                <w:lang w:val="pt-BR"/>
              </w:rPr>
              <w:t>)</w:t>
            </w:r>
          </w:p>
        </w:tc>
      </w:tr>
      <w:tr w:rsidR="00B01EEA" w:rsidRPr="000D3C39" w:rsidTr="00292D14">
        <w:trPr>
          <w:trHeight w:val="681"/>
        </w:trPr>
        <w:tc>
          <w:tcPr>
            <w:tcW w:w="973" w:type="pct"/>
          </w:tcPr>
          <w:p w:rsidR="00B01EEA" w:rsidRPr="002D6A77" w:rsidRDefault="00B01EEA" w:rsidP="00B01EEA">
            <w:pPr>
              <w:pStyle w:val="Data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06</w:t>
            </w:r>
            <w:r w:rsidRPr="002D6A77">
              <w:rPr>
                <w:sz w:val="20"/>
                <w:lang w:val="pt-BR"/>
              </w:rPr>
              <w:t xml:space="preserve">/2012 </w:t>
            </w:r>
            <w:r>
              <w:rPr>
                <w:sz w:val="20"/>
                <w:lang w:val="pt-BR"/>
              </w:rPr>
              <w:t>-11/</w:t>
            </w:r>
            <w:r w:rsidRPr="002D6A77">
              <w:rPr>
                <w:sz w:val="20"/>
                <w:lang w:val="pt-BR"/>
              </w:rPr>
              <w:t>2013</w:t>
            </w:r>
          </w:p>
        </w:tc>
        <w:tc>
          <w:tcPr>
            <w:tcW w:w="4027" w:type="pct"/>
          </w:tcPr>
          <w:p w:rsidR="00B01EEA" w:rsidRPr="001700FC" w:rsidRDefault="00B01EEA" w:rsidP="00B01EEA">
            <w:pPr>
              <w:pStyle w:val="Subseo"/>
              <w:spacing w:after="30"/>
              <w:rPr>
                <w:b/>
                <w:sz w:val="22"/>
                <w:szCs w:val="22"/>
                <w:lang w:val="pt-BR"/>
              </w:rPr>
            </w:pPr>
            <w:r w:rsidRPr="001700FC">
              <w:rPr>
                <w:b/>
                <w:sz w:val="22"/>
                <w:szCs w:val="22"/>
                <w:lang w:val="pt-BR"/>
              </w:rPr>
              <w:t>Parrela Reparos</w:t>
            </w:r>
            <w:r>
              <w:rPr>
                <w:b/>
                <w:sz w:val="22"/>
                <w:szCs w:val="22"/>
                <w:lang w:val="pt-BR"/>
              </w:rPr>
              <w:t xml:space="preserve"> (1 ano e 5 meses)</w:t>
            </w:r>
          </w:p>
          <w:p w:rsidR="00B01EEA" w:rsidRPr="000D3B34" w:rsidRDefault="00B01EEA" w:rsidP="00B01EEA">
            <w:pPr>
              <w:pStyle w:val="Subseo"/>
              <w:spacing w:after="30"/>
              <w:rPr>
                <w:i/>
                <w:iCs/>
                <w:color w:val="404040" w:themeColor="text1" w:themeTint="BF"/>
                <w:sz w:val="22"/>
                <w:szCs w:val="22"/>
                <w:lang w:val="pt-BR"/>
              </w:rPr>
            </w:pPr>
            <w:r>
              <w:rPr>
                <w:rStyle w:val="nfase"/>
                <w:sz w:val="22"/>
                <w:szCs w:val="22"/>
                <w:lang w:val="pt-BR"/>
              </w:rPr>
              <w:t>Auxiliar de Manutenção.</w:t>
            </w:r>
          </w:p>
        </w:tc>
      </w:tr>
      <w:tr w:rsidR="00EF5BD0" w:rsidRPr="000D3C39" w:rsidTr="00292D14">
        <w:trPr>
          <w:trHeight w:val="692"/>
        </w:trPr>
        <w:tc>
          <w:tcPr>
            <w:tcW w:w="973" w:type="pct"/>
          </w:tcPr>
          <w:p w:rsidR="00EF5BD0" w:rsidRPr="002D6A77" w:rsidRDefault="00EF5BD0" w:rsidP="00CD717B">
            <w:pPr>
              <w:pStyle w:val="Data"/>
              <w:rPr>
                <w:sz w:val="20"/>
                <w:lang w:val="pt-BR"/>
              </w:rPr>
            </w:pPr>
            <w:r w:rsidRPr="00EF5BD0">
              <w:rPr>
                <w:sz w:val="20"/>
                <w:lang w:val="pt-BR"/>
              </w:rPr>
              <w:t>11/2010 - 03/2012</w:t>
            </w:r>
          </w:p>
        </w:tc>
        <w:tc>
          <w:tcPr>
            <w:tcW w:w="4027" w:type="pct"/>
          </w:tcPr>
          <w:p w:rsidR="00EF5BD0" w:rsidRPr="00EF5BD0" w:rsidRDefault="00EF5BD0" w:rsidP="00EF5BD0">
            <w:pPr>
              <w:pStyle w:val="Subseo"/>
              <w:spacing w:after="30"/>
              <w:rPr>
                <w:b/>
                <w:iCs/>
                <w:sz w:val="22"/>
                <w:szCs w:val="22"/>
                <w:lang w:val="pt-BR"/>
              </w:rPr>
            </w:pPr>
            <w:r w:rsidRPr="00EF5BD0">
              <w:rPr>
                <w:b/>
                <w:iCs/>
                <w:sz w:val="22"/>
                <w:szCs w:val="22"/>
                <w:lang w:val="pt-BR"/>
              </w:rPr>
              <w:t>Ilumac Sistemas Eletrônicos (1 ano e 4 meses)</w:t>
            </w:r>
          </w:p>
          <w:p w:rsidR="00EF5BD0" w:rsidRPr="000D3B34" w:rsidRDefault="00EF5BD0" w:rsidP="00EF5BD0">
            <w:pPr>
              <w:pStyle w:val="Subseo"/>
              <w:spacing w:after="30"/>
              <w:rPr>
                <w:i/>
                <w:iCs/>
                <w:color w:val="404040" w:themeColor="text1" w:themeTint="BF"/>
                <w:sz w:val="22"/>
                <w:szCs w:val="22"/>
                <w:lang w:val="pt-BR"/>
              </w:rPr>
            </w:pPr>
            <w:r w:rsidRPr="00EF5BD0">
              <w:rPr>
                <w:i/>
                <w:iCs/>
                <w:color w:val="404040" w:themeColor="text1" w:themeTint="BF"/>
                <w:sz w:val="22"/>
                <w:szCs w:val="22"/>
                <w:lang w:val="pt-BR"/>
              </w:rPr>
              <w:t>Auxiliar Técnico de Eletrônico.</w:t>
            </w:r>
          </w:p>
        </w:tc>
      </w:tr>
      <w:tr w:rsidR="00EF5BD0" w:rsidRPr="000D3C39" w:rsidTr="00292D14">
        <w:trPr>
          <w:trHeight w:val="705"/>
        </w:trPr>
        <w:tc>
          <w:tcPr>
            <w:tcW w:w="973" w:type="pct"/>
          </w:tcPr>
          <w:p w:rsidR="00EF5BD0" w:rsidRPr="00C91C67" w:rsidRDefault="00EF5BD0" w:rsidP="00CD717B">
            <w:pPr>
              <w:pStyle w:val="Data"/>
              <w:rPr>
                <w:sz w:val="22"/>
                <w:szCs w:val="22"/>
                <w:lang w:val="pt-BR"/>
              </w:rPr>
            </w:pPr>
            <w:r w:rsidRPr="00EF5BD0">
              <w:rPr>
                <w:sz w:val="20"/>
                <w:szCs w:val="22"/>
                <w:lang w:val="pt-BR"/>
              </w:rPr>
              <w:t>04/2008 - 03/2010</w:t>
            </w:r>
          </w:p>
        </w:tc>
        <w:tc>
          <w:tcPr>
            <w:tcW w:w="4027" w:type="pct"/>
          </w:tcPr>
          <w:p w:rsidR="00EF5BD0" w:rsidRPr="00EF5BD0" w:rsidRDefault="00EF5BD0" w:rsidP="00EF5BD0">
            <w:pPr>
              <w:pStyle w:val="Subseo"/>
              <w:spacing w:after="30"/>
              <w:rPr>
                <w:b/>
                <w:sz w:val="22"/>
                <w:szCs w:val="22"/>
                <w:lang w:val="pt-BR"/>
              </w:rPr>
            </w:pPr>
            <w:r w:rsidRPr="00EF5BD0">
              <w:rPr>
                <w:b/>
                <w:sz w:val="22"/>
                <w:szCs w:val="22"/>
                <w:lang w:val="pt-BR"/>
              </w:rPr>
              <w:t>Paschoalotto Serviços Financeiros (1 ano e 9 meses)</w:t>
            </w:r>
          </w:p>
          <w:p w:rsidR="00EF5BD0" w:rsidRPr="00EF5BD0" w:rsidRDefault="00EF5BD0" w:rsidP="00EF5BD0">
            <w:pPr>
              <w:pStyle w:val="Subseo"/>
              <w:spacing w:after="30"/>
              <w:rPr>
                <w:i/>
                <w:color w:val="404040" w:themeColor="text1" w:themeTint="BF"/>
                <w:sz w:val="22"/>
                <w:szCs w:val="22"/>
                <w:lang w:val="pt-BR"/>
              </w:rPr>
            </w:pPr>
            <w:r w:rsidRPr="00EF5BD0">
              <w:rPr>
                <w:i/>
                <w:color w:val="404040" w:themeColor="text1" w:themeTint="BF"/>
                <w:sz w:val="22"/>
                <w:szCs w:val="22"/>
                <w:lang w:val="pt-BR"/>
              </w:rPr>
              <w:t>Recuperador de Crédito.</w:t>
            </w:r>
          </w:p>
        </w:tc>
      </w:tr>
    </w:tbl>
    <w:p w:rsidR="0053761A" w:rsidRDefault="0053761A" w:rsidP="00C55300"/>
    <w:sectPr w:rsidR="0053761A" w:rsidSect="000D3C39">
      <w:footerReference w:type="default" r:id="rId10"/>
      <w:pgSz w:w="11907" w:h="16839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4EF" w:rsidRDefault="006304EF">
      <w:pPr>
        <w:spacing w:after="0"/>
      </w:pPr>
      <w:r>
        <w:separator/>
      </w:r>
    </w:p>
    <w:p w:rsidR="006304EF" w:rsidRDefault="006304EF"/>
  </w:endnote>
  <w:endnote w:type="continuationSeparator" w:id="0">
    <w:p w:rsidR="006304EF" w:rsidRDefault="006304EF">
      <w:pPr>
        <w:spacing w:after="0"/>
      </w:pPr>
      <w:r>
        <w:continuationSeparator/>
      </w:r>
    </w:p>
    <w:p w:rsidR="006304EF" w:rsidRDefault="006304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61A" w:rsidRDefault="000D3C39">
    <w:pPr>
      <w:pStyle w:val="rodap"/>
    </w:pPr>
    <w:r>
      <w:rPr>
        <w:lang w:val="pt-BR"/>
      </w:rPr>
      <w:t xml:space="preserve">Página </w:t>
    </w:r>
    <w:r w:rsidR="00733BA1">
      <w:rPr>
        <w:noProof w:val="0"/>
      </w:rPr>
      <w:fldChar w:fldCharType="begin"/>
    </w:r>
    <w:r>
      <w:instrText xml:space="preserve"> PAGE   \* MERGEFORMAT </w:instrText>
    </w:r>
    <w:r w:rsidR="00733BA1">
      <w:rPr>
        <w:noProof w:val="0"/>
      </w:rPr>
      <w:fldChar w:fldCharType="separate"/>
    </w:r>
    <w:r w:rsidR="00C55300" w:rsidRPr="00C55300">
      <w:rPr>
        <w:lang w:val="pt-BR"/>
      </w:rPr>
      <w:t>2</w:t>
    </w:r>
    <w:r w:rsidR="00733BA1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4EF" w:rsidRDefault="006304EF">
      <w:pPr>
        <w:spacing w:after="0"/>
      </w:pPr>
      <w:r>
        <w:separator/>
      </w:r>
    </w:p>
    <w:p w:rsidR="006304EF" w:rsidRDefault="006304EF"/>
  </w:footnote>
  <w:footnote w:type="continuationSeparator" w:id="0">
    <w:p w:rsidR="006304EF" w:rsidRDefault="006304EF">
      <w:pPr>
        <w:spacing w:after="0"/>
      </w:pPr>
      <w:r>
        <w:continuationSeparator/>
      </w:r>
    </w:p>
    <w:p w:rsidR="006304EF" w:rsidRDefault="006304E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mmarcadore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176C"/>
    <w:rsid w:val="000A5A87"/>
    <w:rsid w:val="000D3B34"/>
    <w:rsid w:val="000D3C39"/>
    <w:rsid w:val="001700FC"/>
    <w:rsid w:val="00236D40"/>
    <w:rsid w:val="002723ED"/>
    <w:rsid w:val="00285D12"/>
    <w:rsid w:val="00286134"/>
    <w:rsid w:val="00291797"/>
    <w:rsid w:val="00292D14"/>
    <w:rsid w:val="002D6A77"/>
    <w:rsid w:val="003160B4"/>
    <w:rsid w:val="0038749B"/>
    <w:rsid w:val="003A5EE6"/>
    <w:rsid w:val="00516A4F"/>
    <w:rsid w:val="0053761A"/>
    <w:rsid w:val="005538AD"/>
    <w:rsid w:val="005B48D1"/>
    <w:rsid w:val="005C0634"/>
    <w:rsid w:val="005E3C9A"/>
    <w:rsid w:val="00614067"/>
    <w:rsid w:val="006304EF"/>
    <w:rsid w:val="00691946"/>
    <w:rsid w:val="007124FF"/>
    <w:rsid w:val="00733BA1"/>
    <w:rsid w:val="007513C6"/>
    <w:rsid w:val="00791129"/>
    <w:rsid w:val="007A06E8"/>
    <w:rsid w:val="007C1B9B"/>
    <w:rsid w:val="00805C57"/>
    <w:rsid w:val="008B7D68"/>
    <w:rsid w:val="009460F8"/>
    <w:rsid w:val="0095143B"/>
    <w:rsid w:val="00952810"/>
    <w:rsid w:val="009975DF"/>
    <w:rsid w:val="009E253E"/>
    <w:rsid w:val="00A44A70"/>
    <w:rsid w:val="00A74073"/>
    <w:rsid w:val="00AB1981"/>
    <w:rsid w:val="00B01EEA"/>
    <w:rsid w:val="00B71CEC"/>
    <w:rsid w:val="00B8067D"/>
    <w:rsid w:val="00BD39E3"/>
    <w:rsid w:val="00C47FE7"/>
    <w:rsid w:val="00C55300"/>
    <w:rsid w:val="00C9176C"/>
    <w:rsid w:val="00C91C67"/>
    <w:rsid w:val="00CD7B2A"/>
    <w:rsid w:val="00CF29C9"/>
    <w:rsid w:val="00D740FD"/>
    <w:rsid w:val="00DC590D"/>
    <w:rsid w:val="00E43C67"/>
    <w:rsid w:val="00ED6782"/>
    <w:rsid w:val="00EF5BD0"/>
    <w:rsid w:val="00F46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63E7B0-CB6B-4153-B99E-E65CAF24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B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rsid w:val="00733BA1"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tuloChar">
    <w:name w:val="Título Char"/>
    <w:basedOn w:val="Fontepargpadro"/>
    <w:link w:val="Ttulo"/>
    <w:uiPriority w:val="2"/>
    <w:rsid w:val="00733BA1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extodoespaoreservado">
    <w:name w:val="Texto do espaço reservado"/>
    <w:basedOn w:val="Fontepargpadro"/>
    <w:uiPriority w:val="99"/>
    <w:semiHidden/>
    <w:rsid w:val="00733BA1"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rsid w:val="00733BA1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customStyle="1" w:styleId="Listacommarcadores">
    <w:name w:val="Lista com marcadores"/>
    <w:basedOn w:val="Normal"/>
    <w:uiPriority w:val="1"/>
    <w:unhideWhenUsed/>
    <w:qFormat/>
    <w:rsid w:val="00733BA1"/>
    <w:pPr>
      <w:numPr>
        <w:numId w:val="5"/>
      </w:numPr>
    </w:pPr>
  </w:style>
  <w:style w:type="paragraph" w:customStyle="1" w:styleId="Subseo">
    <w:name w:val="Subseção"/>
    <w:basedOn w:val="Normal"/>
    <w:uiPriority w:val="1"/>
    <w:qFormat/>
    <w:rsid w:val="00733BA1"/>
    <w:pPr>
      <w:spacing w:after="120"/>
    </w:pPr>
    <w:rPr>
      <w:color w:val="000000" w:themeColor="text1"/>
    </w:rPr>
  </w:style>
  <w:style w:type="paragraph" w:customStyle="1" w:styleId="cabealho">
    <w:name w:val="cabeçalho"/>
    <w:basedOn w:val="Normal"/>
    <w:link w:val="Cardecabealho"/>
    <w:uiPriority w:val="99"/>
    <w:unhideWhenUsed/>
    <w:rsid w:val="00733BA1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  <w:rsid w:val="00733BA1"/>
  </w:style>
  <w:style w:type="paragraph" w:customStyle="1" w:styleId="rodap">
    <w:name w:val="rodapé"/>
    <w:basedOn w:val="Normal"/>
    <w:link w:val="Carderodap"/>
    <w:uiPriority w:val="99"/>
    <w:unhideWhenUsed/>
    <w:qFormat/>
    <w:rsid w:val="00733BA1"/>
    <w:pPr>
      <w:spacing w:after="0"/>
      <w:ind w:right="0"/>
      <w:jc w:val="right"/>
    </w:pPr>
    <w:rPr>
      <w:noProof/>
    </w:rPr>
  </w:style>
  <w:style w:type="character" w:customStyle="1" w:styleId="Carderodap">
    <w:name w:val="Car de rodapé"/>
    <w:basedOn w:val="Fontepargpadro"/>
    <w:link w:val="rodap"/>
    <w:uiPriority w:val="99"/>
    <w:rsid w:val="00733BA1"/>
    <w:rPr>
      <w:noProof/>
    </w:rPr>
  </w:style>
  <w:style w:type="table" w:customStyle="1" w:styleId="Gradedatabela">
    <w:name w:val="Grade da tabela"/>
    <w:basedOn w:val="Tabelanormal"/>
    <w:uiPriority w:val="39"/>
    <w:rsid w:val="00733B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ocurrculo">
    <w:name w:val="Tabela do currículo"/>
    <w:basedOn w:val="Tabelanormal"/>
    <w:uiPriority w:val="99"/>
    <w:rsid w:val="00733BA1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a">
    <w:name w:val="Date"/>
    <w:basedOn w:val="Normal"/>
    <w:next w:val="Normal"/>
    <w:link w:val="DataChar"/>
    <w:uiPriority w:val="1"/>
    <w:unhideWhenUsed/>
    <w:qFormat/>
    <w:rsid w:val="00733BA1"/>
    <w:pPr>
      <w:spacing w:after="120"/>
      <w:ind w:right="144"/>
    </w:pPr>
    <w:rPr>
      <w:color w:val="000000" w:themeColor="text1"/>
    </w:rPr>
  </w:style>
  <w:style w:type="character" w:customStyle="1" w:styleId="DataChar">
    <w:name w:val="Data Char"/>
    <w:basedOn w:val="Fontepargpadro"/>
    <w:link w:val="Data"/>
    <w:uiPriority w:val="1"/>
    <w:rsid w:val="00733BA1"/>
    <w:rPr>
      <w:color w:val="000000" w:themeColor="text1"/>
    </w:rPr>
  </w:style>
  <w:style w:type="character" w:styleId="nfase">
    <w:name w:val="Emphasis"/>
    <w:basedOn w:val="Fontepargpadro"/>
    <w:uiPriority w:val="2"/>
    <w:unhideWhenUsed/>
    <w:qFormat/>
    <w:rsid w:val="00733BA1"/>
    <w:rPr>
      <w:i/>
      <w:iCs/>
      <w:color w:val="404040" w:themeColor="text1" w:themeTint="BF"/>
    </w:rPr>
  </w:style>
  <w:style w:type="paragraph" w:customStyle="1" w:styleId="Informaesdocontato">
    <w:name w:val="Informações do contato"/>
    <w:basedOn w:val="Normal"/>
    <w:uiPriority w:val="1"/>
    <w:qFormat/>
    <w:rsid w:val="00733BA1"/>
    <w:pPr>
      <w:spacing w:after="360"/>
      <w:contextualSpacing/>
    </w:pPr>
  </w:style>
  <w:style w:type="character" w:styleId="TextodoEspaoReservado0">
    <w:name w:val="Placeholder Text"/>
    <w:basedOn w:val="Fontepargpadro"/>
    <w:uiPriority w:val="99"/>
    <w:semiHidden/>
    <w:rsid w:val="000D3C39"/>
    <w:rPr>
      <w:color w:val="808080"/>
    </w:rPr>
  </w:style>
  <w:style w:type="table" w:styleId="Tabelacomgrade">
    <w:name w:val="Table Grid"/>
    <w:basedOn w:val="Tabelanormal"/>
    <w:uiPriority w:val="39"/>
    <w:rsid w:val="00C9176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9"/>
    <w:unhideWhenUsed/>
    <w:qFormat/>
    <w:rsid w:val="001700F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6685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06E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0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cmparrel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topher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9A7F32E77A46BA867219BA3E3275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B569DC-C909-4856-906D-4083CF2D8722}"/>
      </w:docPartPr>
      <w:docPartBody>
        <w:p w:rsidR="00FE0960" w:rsidRDefault="00945E68">
          <w:pPr>
            <w:pStyle w:val="B69A7F32E77A46BA867219BA3E327537"/>
          </w:pPr>
          <w:r w:rsidRPr="000D3C39"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45E68"/>
    <w:rsid w:val="00011768"/>
    <w:rsid w:val="00057CF0"/>
    <w:rsid w:val="000A274E"/>
    <w:rsid w:val="001E2ED9"/>
    <w:rsid w:val="004306E6"/>
    <w:rsid w:val="004D1B8A"/>
    <w:rsid w:val="004D3D5D"/>
    <w:rsid w:val="00644203"/>
    <w:rsid w:val="008C563A"/>
    <w:rsid w:val="00945E68"/>
    <w:rsid w:val="00991CD4"/>
    <w:rsid w:val="00AB1704"/>
    <w:rsid w:val="00AD61F6"/>
    <w:rsid w:val="00AF7582"/>
    <w:rsid w:val="00C219F2"/>
    <w:rsid w:val="00C743B5"/>
    <w:rsid w:val="00C74EE4"/>
    <w:rsid w:val="00C97BA5"/>
    <w:rsid w:val="00E017E7"/>
    <w:rsid w:val="00FE0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7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69A7F32E77A46BA867219BA3E327537">
    <w:name w:val="B69A7F32E77A46BA867219BA3E327537"/>
    <w:rsid w:val="000A274E"/>
  </w:style>
  <w:style w:type="paragraph" w:customStyle="1" w:styleId="212FC66E191743D1887F14C6425B514A">
    <w:name w:val="212FC66E191743D1887F14C6425B514A"/>
    <w:rsid w:val="000A274E"/>
  </w:style>
  <w:style w:type="paragraph" w:customStyle="1" w:styleId="86BD4E7750EB47F2AE5C5C2A091AC775">
    <w:name w:val="86BD4E7750EB47F2AE5C5C2A091AC775"/>
    <w:rsid w:val="000A274E"/>
  </w:style>
  <w:style w:type="paragraph" w:customStyle="1" w:styleId="70862891F77A470B8D2C91FE1A9A924F">
    <w:name w:val="70862891F77A470B8D2C91FE1A9A924F"/>
    <w:rsid w:val="000A274E"/>
  </w:style>
  <w:style w:type="paragraph" w:customStyle="1" w:styleId="87A3DFDAAE474C9798CAAB48A3EB4378">
    <w:name w:val="87A3DFDAAE474C9798CAAB48A3EB4378"/>
    <w:rsid w:val="000A274E"/>
  </w:style>
  <w:style w:type="paragraph" w:customStyle="1" w:styleId="F566AF72B5FF453493124842281FA68C">
    <w:name w:val="F566AF72B5FF453493124842281FA68C"/>
    <w:rsid w:val="000A274E"/>
  </w:style>
  <w:style w:type="character" w:customStyle="1" w:styleId="Textodoespaoreservado">
    <w:name w:val="Texto do espaço reservado"/>
    <w:basedOn w:val="Fontepargpadro"/>
    <w:uiPriority w:val="99"/>
    <w:semiHidden/>
    <w:rsid w:val="000A274E"/>
    <w:rPr>
      <w:color w:val="808080"/>
    </w:rPr>
  </w:style>
  <w:style w:type="paragraph" w:customStyle="1" w:styleId="C70089EFB5B74344B16200122B8DF12A">
    <w:name w:val="C70089EFB5B74344B16200122B8DF12A"/>
    <w:rsid w:val="000A274E"/>
  </w:style>
  <w:style w:type="paragraph" w:customStyle="1" w:styleId="8CE38D98B83A47A8888125B6EFED2510">
    <w:name w:val="8CE38D98B83A47A8888125B6EFED2510"/>
    <w:rsid w:val="000A274E"/>
  </w:style>
  <w:style w:type="paragraph" w:customStyle="1" w:styleId="CCCD8FA564E64E1287D3A594948F7DFE">
    <w:name w:val="CCCD8FA564E64E1287D3A594948F7DFE"/>
    <w:rsid w:val="000A274E"/>
  </w:style>
  <w:style w:type="paragraph" w:customStyle="1" w:styleId="0E2B89B06F65492D9358985F7D4485C8">
    <w:name w:val="0E2B89B06F65492D9358985F7D4485C8"/>
    <w:rsid w:val="000A274E"/>
  </w:style>
  <w:style w:type="character" w:styleId="nfase">
    <w:name w:val="Emphasis"/>
    <w:basedOn w:val="Fontepargpadro"/>
    <w:uiPriority w:val="2"/>
    <w:unhideWhenUsed/>
    <w:qFormat/>
    <w:rsid w:val="00945E68"/>
    <w:rPr>
      <w:i/>
      <w:iCs/>
      <w:color w:val="404040" w:themeColor="text1" w:themeTint="BF"/>
    </w:rPr>
  </w:style>
  <w:style w:type="paragraph" w:customStyle="1" w:styleId="5523DF1AC9EF49DDAF372691D5F2B948">
    <w:name w:val="5523DF1AC9EF49DDAF372691D5F2B948"/>
    <w:rsid w:val="000A274E"/>
  </w:style>
  <w:style w:type="paragraph" w:customStyle="1" w:styleId="4110DE869C854122AFE1E2D60F2F85FA">
    <w:name w:val="4110DE869C854122AFE1E2D60F2F85FA"/>
    <w:rsid w:val="000A274E"/>
  </w:style>
  <w:style w:type="paragraph" w:customStyle="1" w:styleId="66AA0A3C8AC841119F52CD6F12AA4254">
    <w:name w:val="66AA0A3C8AC841119F52CD6F12AA4254"/>
    <w:rsid w:val="000A274E"/>
  </w:style>
  <w:style w:type="paragraph" w:customStyle="1" w:styleId="0E4463925D2D4C91B958C79FF455A058">
    <w:name w:val="0E4463925D2D4C91B958C79FF455A058"/>
    <w:rsid w:val="000A274E"/>
  </w:style>
  <w:style w:type="paragraph" w:customStyle="1" w:styleId="138920BD596A46D5846ABA377343F65D">
    <w:name w:val="138920BD596A46D5846ABA377343F65D"/>
    <w:rsid w:val="00945E68"/>
  </w:style>
  <w:style w:type="paragraph" w:customStyle="1" w:styleId="BF5340B1DE574729856A1EFD552278D4">
    <w:name w:val="BF5340B1DE574729856A1EFD552278D4"/>
    <w:rsid w:val="00945E68"/>
  </w:style>
  <w:style w:type="paragraph" w:customStyle="1" w:styleId="9D690FDB476349FEBF6A7F5448CC0976">
    <w:name w:val="9D690FDB476349FEBF6A7F5448CC0976"/>
    <w:rsid w:val="00945E68"/>
  </w:style>
  <w:style w:type="paragraph" w:customStyle="1" w:styleId="70DD2F0398AD42B2A5BC7B15CA6780A4">
    <w:name w:val="70DD2F0398AD42B2A5BC7B15CA6780A4"/>
    <w:rsid w:val="00945E68"/>
  </w:style>
  <w:style w:type="paragraph" w:customStyle="1" w:styleId="195926BB3CC942B1987A1CD0DAC73941">
    <w:name w:val="195926BB3CC942B1987A1CD0DAC73941"/>
    <w:rsid w:val="00945E68"/>
  </w:style>
  <w:style w:type="paragraph" w:customStyle="1" w:styleId="ED8D32C7F64544F48BCC633D80984000">
    <w:name w:val="ED8D32C7F64544F48BCC633D80984000"/>
    <w:rsid w:val="00945E68"/>
  </w:style>
  <w:style w:type="paragraph" w:customStyle="1" w:styleId="1A55794F1E654FCE99357AEB3B7E9271">
    <w:name w:val="1A55794F1E654FCE99357AEB3B7E9271"/>
    <w:rsid w:val="00945E68"/>
  </w:style>
  <w:style w:type="paragraph" w:customStyle="1" w:styleId="AA9C8F3E734146C9B85DF0D293D125EB">
    <w:name w:val="AA9C8F3E734146C9B85DF0D293D125EB"/>
    <w:rsid w:val="00945E68"/>
  </w:style>
  <w:style w:type="paragraph" w:customStyle="1" w:styleId="2914BCFCC69940E0BBC1F42487F0394F">
    <w:name w:val="2914BCFCC69940E0BBC1F42487F0394F"/>
    <w:rsid w:val="00945E68"/>
  </w:style>
  <w:style w:type="paragraph" w:customStyle="1" w:styleId="9E5825B5F2B44D669B477F26A44ACC11">
    <w:name w:val="9E5825B5F2B44D669B477F26A44ACC11"/>
    <w:rsid w:val="00945E68"/>
  </w:style>
  <w:style w:type="paragraph" w:customStyle="1" w:styleId="FA85C24A35014BFEA9AAA4A73493F745">
    <w:name w:val="FA85C24A35014BFEA9AAA4A73493F745"/>
    <w:rsid w:val="00945E68"/>
  </w:style>
  <w:style w:type="paragraph" w:customStyle="1" w:styleId="BFD609F475EB40DB845AF7396E0105D3">
    <w:name w:val="BFD609F475EB40DB845AF7396E0105D3"/>
    <w:rsid w:val="00945E68"/>
  </w:style>
  <w:style w:type="paragraph" w:customStyle="1" w:styleId="D51AD9FA3FE24DBC97B4768FF310D3AB">
    <w:name w:val="D51AD9FA3FE24DBC97B4768FF310D3AB"/>
    <w:rsid w:val="00945E68"/>
  </w:style>
  <w:style w:type="paragraph" w:customStyle="1" w:styleId="FD501A0B1C0244708F455B5100FB078B">
    <w:name w:val="FD501A0B1C0244708F455B5100FB078B"/>
    <w:rsid w:val="00945E68"/>
  </w:style>
  <w:style w:type="paragraph" w:customStyle="1" w:styleId="4DCF83B6138642538AD64FA2173D3B15">
    <w:name w:val="4DCF83B6138642538AD64FA2173D3B15"/>
    <w:rsid w:val="00945E68"/>
  </w:style>
  <w:style w:type="paragraph" w:customStyle="1" w:styleId="9C0F3873D1784F11B2BC97CD3815C8DB">
    <w:name w:val="9C0F3873D1784F11B2BC97CD3815C8DB"/>
    <w:rsid w:val="00945E68"/>
  </w:style>
  <w:style w:type="paragraph" w:customStyle="1" w:styleId="3F0E3550D2C845EF9E5E1DC2264D39ED">
    <w:name w:val="3F0E3550D2C845EF9E5E1DC2264D39ED"/>
    <w:rsid w:val="00945E68"/>
  </w:style>
  <w:style w:type="paragraph" w:customStyle="1" w:styleId="9197E88301F04715BD3D199FF5684C7E">
    <w:name w:val="9197E88301F04715BD3D199FF5684C7E"/>
    <w:rsid w:val="00945E68"/>
  </w:style>
  <w:style w:type="paragraph" w:customStyle="1" w:styleId="E6DC8058E55D444EA58AABDFDA6DB17C">
    <w:name w:val="E6DC8058E55D444EA58AABDFDA6DB17C"/>
    <w:rsid w:val="00945E68"/>
  </w:style>
  <w:style w:type="paragraph" w:customStyle="1" w:styleId="90E96C82D81742B894177ADC9C144A1E">
    <w:name w:val="90E96C82D81742B894177ADC9C144A1E"/>
    <w:rsid w:val="00945E68"/>
  </w:style>
  <w:style w:type="paragraph" w:customStyle="1" w:styleId="E5FE9D64626B477CA01C8612AFDF413E">
    <w:name w:val="E5FE9D64626B477CA01C8612AFDF413E"/>
    <w:rsid w:val="00945E68"/>
  </w:style>
  <w:style w:type="paragraph" w:customStyle="1" w:styleId="B7298C8AE93B4F8EAD63E38B8ABDB451">
    <w:name w:val="B7298C8AE93B4F8EAD63E38B8ABDB451"/>
    <w:rsid w:val="00945E68"/>
  </w:style>
  <w:style w:type="paragraph" w:customStyle="1" w:styleId="9DC2404F39E84F8CBD0ABB1793EDAD43">
    <w:name w:val="9DC2404F39E84F8CBD0ABB1793EDAD43"/>
    <w:rsid w:val="00945E68"/>
  </w:style>
  <w:style w:type="paragraph" w:customStyle="1" w:styleId="16B360781404467B95330937C3290F8B">
    <w:name w:val="16B360781404467B95330937C3290F8B"/>
    <w:rsid w:val="00945E68"/>
  </w:style>
  <w:style w:type="paragraph" w:customStyle="1" w:styleId="56006F4C17304DD2BF17D44A50CCF8FE">
    <w:name w:val="56006F4C17304DD2BF17D44A50CCF8FE"/>
    <w:rsid w:val="00945E68"/>
  </w:style>
  <w:style w:type="paragraph" w:customStyle="1" w:styleId="5E60B5E4ABFA4ABB82AAC3DDC8647AAB">
    <w:name w:val="5E60B5E4ABFA4ABB82AAC3DDC8647AAB"/>
    <w:rsid w:val="00945E68"/>
  </w:style>
  <w:style w:type="paragraph" w:customStyle="1" w:styleId="E4EDF88AAED64EE58CAA68386162C4F8">
    <w:name w:val="E4EDF88AAED64EE58CAA68386162C4F8"/>
    <w:rsid w:val="00945E68"/>
  </w:style>
  <w:style w:type="paragraph" w:customStyle="1" w:styleId="DCF86D0D12834601B8B0D06AD08B547E">
    <w:name w:val="DCF86D0D12834601B8B0D06AD08B547E"/>
    <w:rsid w:val="00945E68"/>
  </w:style>
  <w:style w:type="paragraph" w:customStyle="1" w:styleId="BACFC8EDE87F47D794B20300C6538CF4">
    <w:name w:val="BACFC8EDE87F47D794B20300C6538CF4"/>
    <w:rsid w:val="00945E68"/>
  </w:style>
  <w:style w:type="paragraph" w:customStyle="1" w:styleId="E5181D9E52424CAB9D372BE42F186299">
    <w:name w:val="E5181D9E52424CAB9D372BE42F186299"/>
    <w:rsid w:val="00945E68"/>
  </w:style>
  <w:style w:type="paragraph" w:customStyle="1" w:styleId="B7B865613B17424B9506A086A3E86228">
    <w:name w:val="B7B865613B17424B9506A086A3E86228"/>
    <w:rsid w:val="00945E68"/>
  </w:style>
  <w:style w:type="paragraph" w:customStyle="1" w:styleId="906423CD445944918F72BB9F17A42569">
    <w:name w:val="906423CD445944918F72BB9F17A42569"/>
    <w:rsid w:val="00945E68"/>
  </w:style>
  <w:style w:type="paragraph" w:customStyle="1" w:styleId="7CA03D3CCC8A4AABBFFCE5D71A3D1C3F">
    <w:name w:val="7CA03D3CCC8A4AABBFFCE5D71A3D1C3F"/>
    <w:rsid w:val="00E017E7"/>
  </w:style>
  <w:style w:type="paragraph" w:customStyle="1" w:styleId="2342EDC382A34AED8A66C318C403FF93">
    <w:name w:val="2342EDC382A34AED8A66C318C403FF93"/>
    <w:rsid w:val="00E017E7"/>
  </w:style>
  <w:style w:type="paragraph" w:customStyle="1" w:styleId="04A999876B93405FA5B9D33EF9B64517">
    <w:name w:val="04A999876B93405FA5B9D33EF9B64517"/>
    <w:rsid w:val="000A274E"/>
    <w:pPr>
      <w:spacing w:after="200" w:line="276" w:lineRule="auto"/>
    </w:pPr>
  </w:style>
  <w:style w:type="paragraph" w:customStyle="1" w:styleId="A03E75B9FB684A3C9B74E1A4B79DEF2F">
    <w:name w:val="A03E75B9FB684A3C9B74E1A4B79DEF2F"/>
    <w:rsid w:val="000A274E"/>
    <w:pPr>
      <w:spacing w:after="200" w:line="276" w:lineRule="auto"/>
    </w:pPr>
  </w:style>
  <w:style w:type="paragraph" w:customStyle="1" w:styleId="83604B67204B488AA35BA5F127817CFC">
    <w:name w:val="83604B67204B488AA35BA5F127817CFC"/>
    <w:rsid w:val="000A274E"/>
    <w:pPr>
      <w:spacing w:after="200" w:line="276" w:lineRule="auto"/>
    </w:pPr>
  </w:style>
  <w:style w:type="paragraph" w:customStyle="1" w:styleId="1B869FF8B24B4474B27EB8404271F87F">
    <w:name w:val="1B869FF8B24B4474B27EB8404271F87F"/>
    <w:rsid w:val="000A274E"/>
    <w:pPr>
      <w:spacing w:after="200" w:line="276" w:lineRule="auto"/>
    </w:pPr>
  </w:style>
  <w:style w:type="paragraph" w:customStyle="1" w:styleId="A7E51EF11E0147D79EB59C471A94F083">
    <w:name w:val="A7E51EF11E0147D79EB59C471A94F083"/>
    <w:rsid w:val="000A274E"/>
    <w:pPr>
      <w:spacing w:after="200" w:line="276" w:lineRule="auto"/>
    </w:pPr>
  </w:style>
  <w:style w:type="paragraph" w:customStyle="1" w:styleId="7EA5E4BC03ED4385B570ADB486ABBC6E">
    <w:name w:val="7EA5E4BC03ED4385B570ADB486ABBC6E"/>
    <w:rsid w:val="000A274E"/>
    <w:pPr>
      <w:spacing w:after="200" w:line="276" w:lineRule="auto"/>
    </w:pPr>
  </w:style>
  <w:style w:type="paragraph" w:customStyle="1" w:styleId="F234A05035CD47239C76C5A3CB56E8B3">
    <w:name w:val="F234A05035CD47239C76C5A3CB56E8B3"/>
    <w:rsid w:val="000A274E"/>
    <w:pPr>
      <w:spacing w:after="200" w:line="276" w:lineRule="auto"/>
    </w:pPr>
  </w:style>
  <w:style w:type="paragraph" w:customStyle="1" w:styleId="AE7271C099EC4043993B156EF22FCE48">
    <w:name w:val="AE7271C099EC4043993B156EF22FCE48"/>
    <w:rsid w:val="000A274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C6B1AC-CAF5-4E23-A628-7D63BF3FF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Currículo.dotx</Template>
  <TotalTime>7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Cristopher Mayk Parrela</dc:creator>
  <cp:lastModifiedBy>Cristopher Mayk Parrela</cp:lastModifiedBy>
  <cp:revision>12</cp:revision>
  <dcterms:created xsi:type="dcterms:W3CDTF">2015-08-27T17:04:00Z</dcterms:created>
  <dcterms:modified xsi:type="dcterms:W3CDTF">2015-11-13T19:31:00Z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